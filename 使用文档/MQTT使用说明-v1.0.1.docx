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BB" w:rsidRDefault="008972BB" w:rsidP="008972BB">
      <w:pPr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ab/>
      </w:r>
    </w:p>
    <w:p w:rsidR="008972BB" w:rsidRDefault="008972BB" w:rsidP="008972BB">
      <w:pPr>
        <w:ind w:left="5040" w:firstLine="420"/>
        <w:rPr>
          <w:rFonts w:eastAsia="宋体" w:hint="eastAsia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</w:p>
    <w:p w:rsidR="00670498" w:rsidRDefault="008972BB" w:rsidP="00C74BAE">
      <w:pPr>
        <w:pStyle w:val="a7"/>
        <w:ind w:left="3360" w:firstLine="420"/>
        <w:rPr>
          <w:rFonts w:hint="eastAsia"/>
          <w:b w:val="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MQTT</w:t>
      </w:r>
      <w:r w:rsidR="00DB7E96">
        <w:t>使用</w:t>
      </w:r>
      <w:r w:rsidR="00C209C1">
        <w:rPr>
          <w:rFonts w:hint="eastAsia"/>
        </w:rPr>
        <w:t>说明</w:t>
      </w:r>
      <w:r w:rsidR="00BC209F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C74BAE">
        <w:tab/>
        <w:t xml:space="preserve">        </w:t>
      </w:r>
    </w:p>
    <w:p w:rsidR="008972BB" w:rsidRDefault="003D7476" w:rsidP="00670498">
      <w:pPr>
        <w:ind w:left="7560" w:firstLine="420"/>
        <w:rPr>
          <w:rFonts w:eastAsia="宋体" w:hint="eastAsia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>版本</w:t>
      </w:r>
      <w:r w:rsidR="0072133B">
        <w:rPr>
          <w:rFonts w:eastAsia="宋体"/>
          <w:b/>
          <w:sz w:val="28"/>
          <w:szCs w:val="28"/>
        </w:rPr>
        <w:t xml:space="preserve"> 1.0</w:t>
      </w:r>
      <w:r w:rsidR="0072133B">
        <w:rPr>
          <w:rFonts w:eastAsia="宋体" w:hint="eastAsia"/>
          <w:b/>
          <w:sz w:val="28"/>
          <w:szCs w:val="28"/>
        </w:rPr>
        <w:t>.</w:t>
      </w:r>
      <w:r w:rsidR="0072133B">
        <w:rPr>
          <w:rFonts w:eastAsia="宋体"/>
          <w:b/>
          <w:sz w:val="28"/>
          <w:szCs w:val="28"/>
        </w:rPr>
        <w:t>1</w:t>
      </w:r>
      <w:r w:rsidR="008972BB">
        <w:rPr>
          <w:rFonts w:eastAsia="宋体"/>
          <w:b/>
          <w:sz w:val="28"/>
          <w:szCs w:val="28"/>
        </w:rPr>
        <w:tab/>
      </w:r>
    </w:p>
    <w:p w:rsidR="008972BB" w:rsidRDefault="008972BB" w:rsidP="008972BB">
      <w:pPr>
        <w:ind w:left="5040" w:firstLine="420"/>
        <w:rPr>
          <w:rFonts w:eastAsia="宋体" w:hint="eastAsia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  <w:r w:rsidR="003D5E5A">
        <w:rPr>
          <w:rFonts w:eastAsia="宋体"/>
          <w:b/>
          <w:sz w:val="28"/>
          <w:szCs w:val="28"/>
        </w:rPr>
        <w:tab/>
      </w:r>
    </w:p>
    <w:p w:rsidR="00BC209F" w:rsidRDefault="00CE58F3" w:rsidP="008972BB">
      <w:pPr>
        <w:ind w:left="5040" w:firstLine="420"/>
        <w:rPr>
          <w:rFonts w:eastAsia="宋体" w:hint="eastAsia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</w:p>
    <w:p w:rsidR="00CE58F3" w:rsidRDefault="00CE58F3" w:rsidP="008972BB">
      <w:pPr>
        <w:ind w:left="5040" w:firstLine="420"/>
        <w:rPr>
          <w:rFonts w:eastAsia="宋体" w:hint="eastAsia"/>
          <w:b/>
          <w:sz w:val="28"/>
          <w:szCs w:val="28"/>
        </w:rPr>
      </w:pP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  <w:r>
        <w:rPr>
          <w:rFonts w:eastAsia="宋体"/>
          <w:b/>
          <w:sz w:val="28"/>
          <w:szCs w:val="28"/>
        </w:rPr>
        <w:tab/>
      </w:r>
    </w:p>
    <w:p w:rsidR="008972BB" w:rsidRPr="008972BB" w:rsidRDefault="008972BB" w:rsidP="008972BB">
      <w:pPr>
        <w:ind w:left="5460" w:firstLine="420"/>
        <w:rPr>
          <w:rFonts w:eastAsia="宋体" w:hint="eastAsia"/>
        </w:rPr>
      </w:pPr>
      <w:proofErr w:type="gramStart"/>
      <w:r>
        <w:rPr>
          <w:rFonts w:hint="eastAsia"/>
          <w:b/>
          <w:sz w:val="28"/>
          <w:szCs w:val="28"/>
        </w:rPr>
        <w:t>浩鲸云计算</w:t>
      </w:r>
      <w:proofErr w:type="gramEnd"/>
      <w:r w:rsidRPr="005903CC">
        <w:rPr>
          <w:b/>
          <w:sz w:val="28"/>
          <w:szCs w:val="28"/>
        </w:rPr>
        <w:t>科技股份</w:t>
      </w:r>
      <w:r w:rsidRPr="005903CC">
        <w:rPr>
          <w:rFonts w:hint="eastAsia"/>
          <w:b/>
          <w:sz w:val="28"/>
          <w:szCs w:val="28"/>
        </w:rPr>
        <w:t>有</w:t>
      </w:r>
      <w:r w:rsidRPr="005903CC">
        <w:rPr>
          <w:b/>
          <w:sz w:val="28"/>
          <w:szCs w:val="28"/>
        </w:rPr>
        <w:t>限公司</w:t>
      </w:r>
      <w:r>
        <w:rPr>
          <w:rFonts w:eastAsia="宋体"/>
          <w:b/>
          <w:sz w:val="28"/>
          <w:szCs w:val="28"/>
        </w:rPr>
        <w:tab/>
      </w:r>
    </w:p>
    <w:p w:rsidR="008972BB" w:rsidRPr="008972BB" w:rsidRDefault="008972BB" w:rsidP="008972BB">
      <w:pPr>
        <w:rPr>
          <w:rFonts w:eastAsia="宋体" w:hint="eastAsia"/>
        </w:rPr>
      </w:pPr>
    </w:p>
    <w:p w:rsidR="008972BB" w:rsidRDefault="008972BB" w:rsidP="008972BB">
      <w:r>
        <w:rPr>
          <w:rFonts w:hint="eastAsia"/>
        </w:rPr>
        <w:br w:type="page"/>
      </w:r>
    </w:p>
    <w:p w:rsidR="00B34469" w:rsidRDefault="00B34469" w:rsidP="00B34469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MQTT简介</w:t>
      </w:r>
    </w:p>
    <w:p w:rsidR="00B34469" w:rsidRDefault="009008F6" w:rsidP="009008F6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MQTT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 Queuing Telemetry Transport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，消息队列遥测传输）是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IBM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开发的一个即时通讯协议，有可能成为物联网的重要组成部分。该协议支持所有平台，几乎可以把所有联网物品和外部连接起来，被用来</w:t>
      </w:r>
      <w:proofErr w:type="gramStart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当做</w:t>
      </w:r>
      <w:proofErr w:type="gram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传感器和制动器（比如通过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Twitter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让房屋联网）的通信协议。</w:t>
      </w:r>
    </w:p>
    <w:p w:rsidR="008972BB" w:rsidRDefault="00A5368E" w:rsidP="000D3A89">
      <w:pPr>
        <w:ind w:firstLine="420"/>
        <w:rPr>
          <w:rFonts w:eastAsia="宋体" w:hint="eastAsia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早在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1999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年，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IBM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Andy Stanford-Clark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博士以及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Arcom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公司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ArlenNipper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博士发明了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MQTT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Message Queuing Telemetry Transport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，消息队列遥测传输）技术</w:t>
      </w:r>
      <w:bookmarkStart w:id="0" w:name="ref_[1]_10096803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B34469" w:rsidRDefault="00155971" w:rsidP="000D3A89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 w:rsidRPr="00155971">
        <w:rPr>
          <w:rFonts w:ascii="宋体" w:eastAsia="宋体" w:hAnsi="宋体" w:cs="宋体" w:hint="eastAsia"/>
        </w:rPr>
        <w:t>MQTT特点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MQTT协议是为大量</w:t>
      </w:r>
      <w:r w:rsidRPr="00105A2E">
        <w:rPr>
          <w:rFonts w:ascii="宋体" w:eastAsia="宋体" w:hAnsi="宋体" w:cs="宋体"/>
          <w:b/>
          <w:color w:val="333333"/>
          <w:sz w:val="21"/>
          <w:szCs w:val="21"/>
          <w:shd w:val="clear" w:color="auto" w:fill="FFFFFF"/>
        </w:rPr>
        <w:t>计算能力有限</w:t>
      </w: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，且工作在</w:t>
      </w:r>
      <w:r w:rsidRPr="00E06C1A">
        <w:rPr>
          <w:rFonts w:ascii="宋体" w:eastAsia="宋体" w:hAnsi="宋体" w:cs="宋体"/>
          <w:b/>
          <w:color w:val="333333"/>
          <w:sz w:val="21"/>
          <w:szCs w:val="21"/>
          <w:shd w:val="clear" w:color="auto" w:fill="FFFFFF"/>
        </w:rPr>
        <w:t>低带宽、不可靠的网络的远程传感器和控制设备通讯</w:t>
      </w: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而设计的协议，它具有以下主要的几项特性：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1、使用发布/订阅消息模式，提供一对多的消息发布，解除应用程序耦合；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2、对负载内容屏蔽的消息传输；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3、使用 TCP/IP 提供网络连接；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4、有三种消息发布服务质量：</w:t>
      </w:r>
    </w:p>
    <w:p w:rsidR="00080E8C" w:rsidRPr="00A24F41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“</w:t>
      </w:r>
      <w:r w:rsidRPr="00E31D91">
        <w:rPr>
          <w:rFonts w:ascii="宋体" w:eastAsia="宋体" w:hAnsi="宋体" w:cs="宋体"/>
          <w:b/>
          <w:color w:val="333333"/>
          <w:sz w:val="21"/>
          <w:szCs w:val="21"/>
          <w:shd w:val="clear" w:color="auto" w:fill="FFFFFF"/>
        </w:rPr>
        <w:t>至多一次</w:t>
      </w: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”，消息发布完全依赖底层 TCP/IP 网络。会发生消息丢失或重复。这一级别可用于如下情况，环境传感器数据，丢失一次读记录无所谓，因为不久后还会有第二次发送。</w:t>
      </w:r>
    </w:p>
    <w:p w:rsidR="00080E8C" w:rsidRPr="00A24F41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“</w:t>
      </w:r>
      <w:r w:rsidRPr="00E31D91">
        <w:rPr>
          <w:rFonts w:ascii="宋体" w:eastAsia="宋体" w:hAnsi="宋体" w:cs="宋体"/>
          <w:b/>
          <w:color w:val="333333"/>
          <w:sz w:val="21"/>
          <w:szCs w:val="21"/>
          <w:shd w:val="clear" w:color="auto" w:fill="FFFFFF"/>
        </w:rPr>
        <w:t>至少一次</w:t>
      </w: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”，确保消息到达，但消息重复可能会发生。</w:t>
      </w:r>
    </w:p>
    <w:p w:rsidR="00080E8C" w:rsidRPr="00A24F41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“</w:t>
      </w:r>
      <w:r w:rsidRPr="00E31D91">
        <w:rPr>
          <w:rFonts w:ascii="宋体" w:eastAsia="宋体" w:hAnsi="宋体" w:cs="宋体"/>
          <w:b/>
          <w:color w:val="333333"/>
          <w:sz w:val="21"/>
          <w:szCs w:val="21"/>
          <w:shd w:val="clear" w:color="auto" w:fill="FFFFFF"/>
        </w:rPr>
        <w:t>只有一次</w:t>
      </w:r>
      <w:r w:rsidRPr="00A24F41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”，确保消息到达一次。这一级别可用于如下情况，在计费系统中，消息重复或丢失会导致不正确的结果。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5、小型传输，开销很小（固定长度的头部是 2 字节），协议交换最小化，以降低网络流量；</w:t>
      </w:r>
    </w:p>
    <w:p w:rsidR="00080E8C" w:rsidRPr="00080E8C" w:rsidRDefault="00080E8C" w:rsidP="00A430FD">
      <w:pPr>
        <w:ind w:firstLine="420"/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080E8C"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6、使用 Last Will 和 Testament 特性通知有关各方客户端异常中断的机制；</w:t>
      </w:r>
    </w:p>
    <w:p w:rsidR="008A4F16" w:rsidRDefault="008A4F16" w:rsidP="008A4F16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实现方式</w:t>
      </w:r>
    </w:p>
    <w:p w:rsidR="005720AD" w:rsidRPr="005720AD" w:rsidRDefault="005720AD" w:rsidP="001E2D8C">
      <w:pPr>
        <w:ind w:firstLine="420"/>
        <w:rPr>
          <w:shd w:val="clear" w:color="auto" w:fill="FFFFFF"/>
        </w:rPr>
      </w:pPr>
      <w:r w:rsidRPr="005720AD">
        <w:rPr>
          <w:shd w:val="clear" w:color="auto" w:fill="FFFFFF"/>
        </w:rPr>
        <w:t>实现MQTT协议需要客户端和服务器端通讯完成，在通讯过程中，MQTT协议中有三种身份：发布者（Publish）、代理（Broker）（服务器）、订阅者（Subscribe）。其中，消息的发布者和订阅者都是客户端，消息代理是服务器，消息发布者可以同时是订阅者。</w:t>
      </w:r>
    </w:p>
    <w:p w:rsidR="005720AD" w:rsidRPr="005720AD" w:rsidRDefault="005720AD" w:rsidP="001E2D8C">
      <w:pPr>
        <w:ind w:firstLine="420"/>
        <w:rPr>
          <w:shd w:val="clear" w:color="auto" w:fill="FFFFFF"/>
        </w:rPr>
      </w:pPr>
      <w:r w:rsidRPr="005720AD">
        <w:rPr>
          <w:shd w:val="clear" w:color="auto" w:fill="FFFFFF"/>
        </w:rPr>
        <w:t>MQTT传输的消息分为：主题（Topic）和负载（payload）两部分：</w:t>
      </w:r>
    </w:p>
    <w:p w:rsidR="005720AD" w:rsidRPr="005720AD" w:rsidRDefault="005720AD" w:rsidP="005720AD">
      <w:pPr>
        <w:rPr>
          <w:shd w:val="clear" w:color="auto" w:fill="FFFFFF"/>
        </w:rPr>
      </w:pPr>
      <w:r w:rsidRPr="005720AD">
        <w:rPr>
          <w:shd w:val="clear" w:color="auto" w:fill="FFFFFF"/>
        </w:rPr>
        <w:t xml:space="preserve">　　（1）Topic，可以理解为消息的类型，订阅者订阅（Subscribe）后，就会收到该主题的消息内容（payload）；</w:t>
      </w:r>
    </w:p>
    <w:p w:rsidR="000D3A89" w:rsidRPr="006561BF" w:rsidRDefault="005720AD" w:rsidP="006561BF">
      <w:pPr>
        <w:rPr>
          <w:rFonts w:eastAsia="宋体" w:hint="eastAsia"/>
          <w:shd w:val="clear" w:color="auto" w:fill="FFFFFF"/>
        </w:rPr>
      </w:pPr>
      <w:r w:rsidRPr="005720AD">
        <w:rPr>
          <w:shd w:val="clear" w:color="auto" w:fill="FFFFFF"/>
        </w:rPr>
        <w:lastRenderedPageBreak/>
        <w:t xml:space="preserve">　　（2）payload，可以理解为消息的内容，是指订阅者具体要使用的内容。</w:t>
      </w:r>
    </w:p>
    <w:p w:rsidR="008972BB" w:rsidRDefault="008972BB" w:rsidP="00DC734A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软件安装及配置</w:t>
      </w:r>
    </w:p>
    <w:p w:rsidR="006E4B9B" w:rsidRPr="006E4B9B" w:rsidRDefault="006E4B9B" w:rsidP="006E4B9B">
      <w:pPr>
        <w:pStyle w:val="3"/>
      </w:pPr>
      <w:r>
        <w:rPr>
          <w:rFonts w:ascii="宋体" w:eastAsia="宋体" w:hAnsi="宋体" w:cs="宋体" w:hint="eastAsia"/>
        </w:rPr>
        <w:t>软件安装</w:t>
      </w:r>
    </w:p>
    <w:p w:rsidR="008972BB" w:rsidRDefault="008972BB" w:rsidP="008972BB">
      <w:r>
        <w:t>安装环境</w:t>
      </w:r>
      <w:r>
        <w:rPr>
          <w:rFonts w:hint="eastAsia"/>
        </w:rPr>
        <w:t>：CentOS</w:t>
      </w:r>
      <w:r>
        <w:t>_7.2</w:t>
      </w:r>
    </w:p>
    <w:p w:rsidR="008972BB" w:rsidRPr="008972BB" w:rsidRDefault="008972BB" w:rsidP="008972BB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27C93B40" wp14:editId="6DF2C6C3">
            <wp:extent cx="5274310" cy="33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B" w:rsidRDefault="003D102F" w:rsidP="008972BB">
      <w:r>
        <w:t>我们</w:t>
      </w:r>
      <w:r w:rsidR="008972BB">
        <w:t>使用</w:t>
      </w:r>
      <w:r w:rsidR="008972BB">
        <w:rPr>
          <w:rFonts w:hint="eastAsia"/>
        </w:rPr>
        <w:t>y</w:t>
      </w:r>
      <w:r w:rsidR="008972BB">
        <w:t>um安装mosquito</w:t>
      </w:r>
    </w:p>
    <w:p w:rsidR="008972BB" w:rsidRPr="000E7E79" w:rsidRDefault="008972BB" w:rsidP="008972BB">
      <w:pPr>
        <w:rPr>
          <w:color w:val="8EAADB" w:themeColor="accent1" w:themeTint="99"/>
        </w:rPr>
      </w:pPr>
      <w:r w:rsidRPr="000E7E79">
        <w:rPr>
          <w:color w:val="8EAADB" w:themeColor="accent1" w:themeTint="99"/>
        </w:rPr>
        <w:t>yum search all mosqui</w:t>
      </w:r>
      <w:r w:rsidR="00B407A5">
        <w:rPr>
          <w:color w:val="8EAADB" w:themeColor="accent1" w:themeTint="99"/>
        </w:rPr>
        <w:t>t</w:t>
      </w:r>
      <w:r w:rsidRPr="000E7E79">
        <w:rPr>
          <w:color w:val="8EAADB" w:themeColor="accent1" w:themeTint="99"/>
        </w:rPr>
        <w:t>to</w:t>
      </w:r>
    </w:p>
    <w:p w:rsidR="008972BB" w:rsidRDefault="008972BB" w:rsidP="008972BB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2DBFE02E" wp14:editId="35081E07">
            <wp:extent cx="5274310" cy="74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E4" w:rsidRPr="00F157E4" w:rsidRDefault="00C101B3" w:rsidP="008972BB">
      <w:pPr>
        <w:rPr>
          <w:rFonts w:eastAsia="宋体" w:hint="eastAsia"/>
        </w:rPr>
      </w:pPr>
      <w:r>
        <w:rPr>
          <w:rFonts w:eastAsia="宋体" w:hint="eastAsia"/>
        </w:rPr>
        <w:t>版本：</w:t>
      </w:r>
      <w:r w:rsidR="00DD5CC7">
        <w:rPr>
          <w:rFonts w:eastAsia="宋体"/>
        </w:rPr>
        <w:t>mosquitto</w:t>
      </w:r>
      <w:r>
        <w:rPr>
          <w:rFonts w:eastAsia="宋体"/>
        </w:rPr>
        <w:t xml:space="preserve"> v3.1/v3.1.1</w:t>
      </w:r>
    </w:p>
    <w:p w:rsidR="008972BB" w:rsidRPr="000E7E79" w:rsidRDefault="000721DF" w:rsidP="008972BB">
      <w:pPr>
        <w:rPr>
          <w:rFonts w:eastAsia="宋体" w:hint="eastAsia"/>
          <w:color w:val="8EAADB" w:themeColor="accent1" w:themeTint="99"/>
        </w:rPr>
      </w:pPr>
      <w:r>
        <w:rPr>
          <w:rFonts w:ascii="宋体" w:eastAsia="宋体" w:hAnsi="宋体" w:hint="eastAsia"/>
          <w:color w:val="8EAADB" w:themeColor="accent1" w:themeTint="99"/>
        </w:rPr>
        <w:t>y</w:t>
      </w:r>
      <w:r w:rsidRPr="000E7E79">
        <w:rPr>
          <w:color w:val="8EAADB" w:themeColor="accent1" w:themeTint="99"/>
        </w:rPr>
        <w:t>um</w:t>
      </w:r>
      <w:r w:rsidR="008972BB" w:rsidRPr="000E7E79">
        <w:rPr>
          <w:color w:val="8EAADB" w:themeColor="accent1" w:themeTint="99"/>
        </w:rPr>
        <w:t xml:space="preserve"> install mosquit</w:t>
      </w:r>
      <w:r w:rsidR="00CB6866">
        <w:rPr>
          <w:color w:val="8EAADB" w:themeColor="accent1" w:themeTint="99"/>
        </w:rPr>
        <w:t>t</w:t>
      </w:r>
      <w:r w:rsidR="008972BB" w:rsidRPr="000E7E79">
        <w:rPr>
          <w:color w:val="8EAADB" w:themeColor="accent1" w:themeTint="99"/>
        </w:rPr>
        <w:t>o</w:t>
      </w:r>
    </w:p>
    <w:p w:rsidR="008972BB" w:rsidRDefault="008972BB" w:rsidP="001815CF">
      <w:pPr>
        <w:pStyle w:val="2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配置</w:t>
      </w:r>
    </w:p>
    <w:p w:rsidR="008972BB" w:rsidRDefault="008972BB" w:rsidP="008972BB">
      <w:pPr>
        <w:rPr>
          <w:rFonts w:ascii="微软雅黑" w:eastAsia="微软雅黑" w:hAnsi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安装完成之后，所有配置文件会被放置于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/etc/mosquitto/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目录下</w:t>
      </w:r>
    </w:p>
    <w:p w:rsidR="00627205" w:rsidRDefault="00627205" w:rsidP="008972B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371B5D1" wp14:editId="16EA1B39">
            <wp:extent cx="4533900" cy="9589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942" cy="9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BB" w:rsidRPr="000D57FE" w:rsidRDefault="0050312E" w:rsidP="008972BB">
      <w:pPr>
        <w:rPr>
          <w:rFonts w:ascii="Times New Roman" w:eastAsia="宋体" w:hAnsi="Times New Roman" w:cs="Times New Roman"/>
          <w:color w:val="000000" w:themeColor="text1"/>
          <w:sz w:val="20"/>
          <w:szCs w:val="21"/>
          <w:shd w:val="clear" w:color="auto" w:fill="FFFFFF"/>
        </w:rPr>
      </w:pPr>
      <w:r w:rsidRPr="000D57FE">
        <w:rPr>
          <w:rFonts w:ascii="微软雅黑" w:eastAsia="微软雅黑" w:hAnsi="微软雅黑"/>
          <w:color w:val="000000" w:themeColor="text1"/>
          <w:sz w:val="22"/>
          <w:szCs w:val="21"/>
          <w:shd w:val="clear" w:color="auto" w:fill="FFFFFF"/>
        </w:rPr>
        <w:t>我们主要来配置</w:t>
      </w:r>
      <w:proofErr w:type="spellStart"/>
      <w:r w:rsidR="008972BB" w:rsidRPr="000D57FE">
        <w:rPr>
          <w:rFonts w:ascii="Times New Roman" w:hAnsi="Times New Roman" w:cs="Times New Roman"/>
          <w:color w:val="FF0000"/>
          <w:sz w:val="20"/>
          <w:szCs w:val="21"/>
          <w:shd w:val="clear" w:color="auto" w:fill="FFFFFF"/>
        </w:rPr>
        <w:t>mosquitto.conf</w:t>
      </w:r>
      <w:proofErr w:type="spellEnd"/>
      <w:r w:rsidRPr="000D57FE">
        <w:rPr>
          <w:rFonts w:ascii="Times New Roman" w:hAnsi="Times New Roman" w:cs="Times New Roman"/>
          <w:color w:val="000000" w:themeColor="text1"/>
          <w:sz w:val="20"/>
          <w:szCs w:val="21"/>
          <w:shd w:val="clear" w:color="auto" w:fill="FFFFFF"/>
        </w:rPr>
        <w:t>文件</w:t>
      </w:r>
    </w:p>
    <w:p w:rsidR="004F1A6A" w:rsidRDefault="004F1A6A" w:rsidP="008972BB">
      <w:pPr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  <w:t>将配置文件修改为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FF"/>
        </w:rPr>
        <w:t>：</w:t>
      </w:r>
      <w:r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  <w:br/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FF"/>
        </w:rPr>
        <w:t>#</w:t>
      </w:r>
      <w:r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  <w:t>不允许匿名访问</w:t>
      </w:r>
    </w:p>
    <w:p w:rsidR="004F1A6A" w:rsidRPr="00390144" w:rsidRDefault="004F1A6A" w:rsidP="008972BB">
      <w:pPr>
        <w:rPr>
          <w:rFonts w:ascii="Times New Roman" w:eastAsia="宋体" w:hAnsi="Times New Roman" w:cs="Times New Roman"/>
          <w:color w:val="2F5496" w:themeColor="accent1" w:themeShade="BF"/>
          <w:szCs w:val="21"/>
          <w:shd w:val="clear" w:color="auto" w:fill="FFFFFF"/>
        </w:rPr>
      </w:pPr>
      <w:proofErr w:type="gramStart"/>
      <w:r w:rsidRPr="00390144">
        <w:rPr>
          <w:rFonts w:ascii="Times New Roman" w:eastAsia="宋体" w:hAnsi="Times New Roman" w:cs="Times New Roman"/>
          <w:color w:val="2F5496" w:themeColor="accent1" w:themeShade="BF"/>
          <w:sz w:val="21"/>
          <w:szCs w:val="21"/>
          <w:shd w:val="clear" w:color="auto" w:fill="FFFFFF"/>
        </w:rPr>
        <w:t>allow_anonymous</w:t>
      </w:r>
      <w:proofErr w:type="gramEnd"/>
      <w:r w:rsidRPr="00390144">
        <w:rPr>
          <w:rFonts w:ascii="Times New Roman" w:eastAsia="宋体" w:hAnsi="Times New Roman" w:cs="Times New Roman"/>
          <w:color w:val="2F5496" w:themeColor="accent1" w:themeShade="BF"/>
          <w:sz w:val="21"/>
          <w:szCs w:val="21"/>
          <w:shd w:val="clear" w:color="auto" w:fill="FFFFFF"/>
        </w:rPr>
        <w:t xml:space="preserve"> false</w:t>
      </w:r>
    </w:p>
    <w:p w:rsidR="008972BB" w:rsidRDefault="00C236EF" w:rsidP="008972BB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44610B" wp14:editId="57E97C47">
            <wp:extent cx="4566557" cy="642319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1816" cy="6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4F" w:rsidRDefault="005A234F" w:rsidP="008972BB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</w:p>
    <w:p w:rsidR="005A234F" w:rsidRPr="00B6201D" w:rsidRDefault="005A234F" w:rsidP="005A234F">
      <w:pPr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</w:pPr>
      <w:r w:rsidRPr="00B6201D">
        <w:rPr>
          <w:rFonts w:ascii="Times New Roman" w:eastAsia="宋体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# </w:t>
      </w:r>
      <w:r w:rsidRPr="00B6201D">
        <w:rPr>
          <w:rFonts w:ascii="Times New Roman" w:eastAsia="宋体" w:hAnsi="Times New Roman" w:cs="Times New Roman" w:hint="eastAsia"/>
          <w:color w:val="000000"/>
          <w:sz w:val="21"/>
          <w:szCs w:val="21"/>
          <w:shd w:val="clear" w:color="auto" w:fill="FFFFFF"/>
        </w:rPr>
        <w:t>配置用户密码文件</w:t>
      </w:r>
    </w:p>
    <w:p w:rsidR="005A234F" w:rsidRPr="00390144" w:rsidRDefault="005A234F" w:rsidP="005A234F">
      <w:pPr>
        <w:rPr>
          <w:rFonts w:ascii="Times New Roman" w:eastAsia="宋体" w:hAnsi="Times New Roman" w:cs="Times New Roman"/>
          <w:color w:val="2F5496" w:themeColor="accent1" w:themeShade="BF"/>
          <w:sz w:val="21"/>
          <w:szCs w:val="21"/>
          <w:shd w:val="clear" w:color="auto" w:fill="FFFFFF"/>
        </w:rPr>
      </w:pPr>
      <w:r w:rsidRPr="00390144">
        <w:rPr>
          <w:rFonts w:ascii="Times New Roman" w:eastAsia="宋体" w:hAnsi="Times New Roman" w:cs="Times New Roman"/>
          <w:color w:val="2F5496" w:themeColor="accent1" w:themeShade="BF"/>
          <w:sz w:val="21"/>
          <w:szCs w:val="21"/>
          <w:shd w:val="clear" w:color="auto" w:fill="FFFFFF"/>
        </w:rPr>
        <w:t>password_file /etc/mosquitto/pwfile</w:t>
      </w:r>
    </w:p>
    <w:p w:rsidR="00C236EF" w:rsidRDefault="00C236EF" w:rsidP="008972BB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BBDF6F" wp14:editId="70564B70">
            <wp:extent cx="4593771" cy="6518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168" cy="6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BA" w:rsidRDefault="008543BA" w:rsidP="008972BB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</w:p>
    <w:p w:rsidR="008543BA" w:rsidRPr="00C242CE" w:rsidRDefault="0066161C" w:rsidP="00C242CE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  <w:szCs w:val="21"/>
        </w:rPr>
      </w:pPr>
      <w:r w:rsidRPr="00C242CE">
        <w:rPr>
          <w:rFonts w:ascii="微软雅黑" w:eastAsia="微软雅黑" w:hAnsi="微软雅黑"/>
          <w:b/>
          <w:bCs/>
          <w:color w:val="000000" w:themeColor="text1"/>
          <w:sz w:val="22"/>
          <w:szCs w:val="21"/>
        </w:rPr>
        <w:t>添加用户信息</w:t>
      </w:r>
    </w:p>
    <w:p w:rsidR="00F814CC" w:rsidRPr="00196506" w:rsidRDefault="00F814CC" w:rsidP="008972BB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  <w:r w:rsidRPr="00196506"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  <w:t>添加用户</w:t>
      </w:r>
      <w:r w:rsidRPr="00196506">
        <w:rPr>
          <w:rStyle w:val="a8"/>
          <w:rFonts w:ascii="宋体" w:eastAsia="宋体" w:hAnsi="宋体" w:cs="宋体" w:hint="eastAsia"/>
          <w:color w:val="4F4F4F"/>
          <w:sz w:val="22"/>
          <w:shd w:val="clear" w:color="auto" w:fill="FFFFFF"/>
        </w:rPr>
        <w:t>：‘admin’ 密码：‘admin’</w:t>
      </w:r>
    </w:p>
    <w:p w:rsidR="00F814CC" w:rsidRPr="00196506" w:rsidRDefault="00F814CC" w:rsidP="007B1F01">
      <w:pPr>
        <w:rPr>
          <w:b/>
          <w:bCs/>
          <w:color w:val="8EAADB" w:themeColor="accent1" w:themeTint="99"/>
          <w:sz w:val="22"/>
        </w:rPr>
      </w:pPr>
      <w:bookmarkStart w:id="1" w:name="7dwep1491465637296"/>
      <w:bookmarkEnd w:id="1"/>
      <w:proofErr w:type="spellStart"/>
      <w:r w:rsidRPr="00196506">
        <w:rPr>
          <w:b/>
          <w:bCs/>
          <w:color w:val="8EAADB" w:themeColor="accent1" w:themeTint="99"/>
          <w:sz w:val="22"/>
        </w:rPr>
        <w:t>mosquitto_passwd</w:t>
      </w:r>
      <w:proofErr w:type="spellEnd"/>
      <w:r w:rsidRPr="00196506">
        <w:rPr>
          <w:b/>
          <w:bCs/>
          <w:color w:val="8EAADB" w:themeColor="accent1" w:themeTint="99"/>
          <w:sz w:val="22"/>
        </w:rPr>
        <w:t xml:space="preserve"> -c /</w:t>
      </w:r>
      <w:proofErr w:type="spellStart"/>
      <w:r w:rsidRPr="00196506">
        <w:rPr>
          <w:b/>
          <w:bCs/>
          <w:color w:val="8EAADB" w:themeColor="accent1" w:themeTint="99"/>
          <w:sz w:val="22"/>
        </w:rPr>
        <w:t>etc</w:t>
      </w:r>
      <w:proofErr w:type="spellEnd"/>
      <w:r w:rsidRPr="00196506">
        <w:rPr>
          <w:b/>
          <w:bCs/>
          <w:color w:val="8EAADB" w:themeColor="accent1" w:themeTint="99"/>
          <w:sz w:val="22"/>
        </w:rPr>
        <w:t>/</w:t>
      </w:r>
      <w:proofErr w:type="spellStart"/>
      <w:r w:rsidRPr="00196506">
        <w:rPr>
          <w:b/>
          <w:bCs/>
          <w:color w:val="8EAADB" w:themeColor="accent1" w:themeTint="99"/>
          <w:sz w:val="22"/>
        </w:rPr>
        <w:t>mosquitto</w:t>
      </w:r>
      <w:proofErr w:type="spellEnd"/>
      <w:r w:rsidRPr="00196506">
        <w:rPr>
          <w:b/>
          <w:bCs/>
          <w:color w:val="8EAADB" w:themeColor="accent1" w:themeTint="99"/>
          <w:sz w:val="22"/>
        </w:rPr>
        <w:t>/</w:t>
      </w:r>
      <w:proofErr w:type="spellStart"/>
      <w:r w:rsidRPr="00196506">
        <w:rPr>
          <w:b/>
          <w:bCs/>
          <w:color w:val="8EAADB" w:themeColor="accent1" w:themeTint="99"/>
          <w:sz w:val="22"/>
        </w:rPr>
        <w:t>pwfile</w:t>
      </w:r>
      <w:proofErr w:type="spellEnd"/>
      <w:r w:rsidRPr="00196506">
        <w:rPr>
          <w:b/>
          <w:bCs/>
          <w:color w:val="8EAADB" w:themeColor="accent1" w:themeTint="99"/>
          <w:sz w:val="22"/>
        </w:rPr>
        <w:t xml:space="preserve"> </w:t>
      </w:r>
      <w:r w:rsidR="00E70B66" w:rsidRPr="00196506">
        <w:rPr>
          <w:rFonts w:hint="eastAsia"/>
          <w:b/>
          <w:bCs/>
          <w:color w:val="8EAADB" w:themeColor="accent1" w:themeTint="99"/>
          <w:sz w:val="22"/>
        </w:rPr>
        <w:t>admin</w:t>
      </w:r>
    </w:p>
    <w:p w:rsidR="00563A10" w:rsidRPr="007B1F01" w:rsidRDefault="00563A10" w:rsidP="00563A10">
      <w:pPr>
        <w:tabs>
          <w:tab w:val="left" w:pos="823"/>
        </w:tabs>
        <w:rPr>
          <w:color w:val="8EAADB" w:themeColor="accent1" w:themeTint="99"/>
        </w:rPr>
      </w:pPr>
      <w:r>
        <w:rPr>
          <w:noProof/>
        </w:rPr>
        <w:drawing>
          <wp:inline distT="0" distB="0" distL="0" distR="0" wp14:anchorId="4998290A" wp14:editId="1B1095F5">
            <wp:extent cx="6184900" cy="4648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1C" w:rsidRDefault="0066161C" w:rsidP="008972BB">
      <w:pPr>
        <w:rPr>
          <w:rFonts w:ascii="Times New Roman" w:eastAsia="宋体" w:hAnsi="Times New Roman" w:cs="Times New Roman"/>
          <w:color w:val="000000"/>
          <w:szCs w:val="21"/>
          <w:shd w:val="clear" w:color="auto" w:fill="FFFFFF"/>
        </w:rPr>
      </w:pPr>
    </w:p>
    <w:p w:rsidR="00196506" w:rsidRPr="00C242CE" w:rsidRDefault="00196506" w:rsidP="00C242CE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color w:val="000000" w:themeColor="text1"/>
          <w:sz w:val="22"/>
          <w:szCs w:val="21"/>
        </w:rPr>
      </w:pPr>
      <w:r w:rsidRPr="00C242CE">
        <w:rPr>
          <w:rFonts w:ascii="微软雅黑" w:eastAsia="微软雅黑" w:hAnsi="微软雅黑"/>
          <w:b/>
          <w:color w:val="000000" w:themeColor="text1"/>
          <w:sz w:val="22"/>
          <w:szCs w:val="21"/>
        </w:rPr>
        <w:t>用户认证测试</w:t>
      </w:r>
    </w:p>
    <w:p w:rsidR="00196506" w:rsidRDefault="00B84076" w:rsidP="000C1A0E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  <w:r w:rsidRPr="00B15728"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  <w:t>重启Mosquitto</w:t>
      </w:r>
    </w:p>
    <w:p w:rsidR="00C242CE" w:rsidRPr="00680AEC" w:rsidRDefault="00C242CE" w:rsidP="000C1A0E">
      <w:pPr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</w:pPr>
      <w:r w:rsidRPr="00680AEC"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  <w:t>未使用密码时</w:t>
      </w:r>
      <w:r w:rsidRPr="00680AEC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，</w:t>
      </w:r>
      <w:r w:rsidR="008C3002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我们尝试连接。结果</w:t>
      </w:r>
      <w:r w:rsidRPr="00680AEC"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  <w:t>提示</w:t>
      </w:r>
      <w:r w:rsidR="00F16D0E" w:rsidRPr="00680AEC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拒绝</w:t>
      </w:r>
      <w:r w:rsidR="00F16D0E" w:rsidRPr="00680AEC"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  <w:t>连接</w:t>
      </w:r>
      <w:r w:rsidR="00F16D0E" w:rsidRPr="00680AEC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.</w:t>
      </w:r>
    </w:p>
    <w:p w:rsidR="008E4389" w:rsidRDefault="00C242CE" w:rsidP="008972BB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7E6CBEBE" wp14:editId="78205940">
            <wp:extent cx="6184900" cy="69913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17" w:rsidRPr="004A7606" w:rsidRDefault="00856517" w:rsidP="008972BB">
      <w:pPr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</w:pPr>
      <w:r w:rsidRPr="004A7606"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  <w:t>输入正确用户密码</w:t>
      </w:r>
      <w:r w:rsidR="004A7606" w:rsidRPr="004A7606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.</w:t>
      </w:r>
    </w:p>
    <w:p w:rsidR="00FE6E37" w:rsidRPr="004A7606" w:rsidRDefault="00856517" w:rsidP="008972BB">
      <w:pPr>
        <w:rPr>
          <w:rStyle w:val="a8"/>
          <w:rFonts w:ascii="宋体" w:eastAsia="宋体" w:hAnsi="宋体" w:cs="宋体"/>
          <w:color w:val="000000" w:themeColor="text1"/>
          <w:sz w:val="22"/>
          <w:shd w:val="clear" w:color="auto" w:fill="FFFFFF"/>
        </w:rPr>
      </w:pPr>
      <w:r w:rsidRPr="004A7606">
        <w:rPr>
          <w:rStyle w:val="a8"/>
          <w:rFonts w:ascii="宋体" w:eastAsia="宋体" w:hAnsi="宋体" w:cs="宋体" w:hint="eastAsia"/>
          <w:color w:val="000000" w:themeColor="text1"/>
          <w:sz w:val="22"/>
          <w:u w:val="single"/>
          <w:shd w:val="clear" w:color="auto" w:fill="FFFFFF"/>
        </w:rPr>
        <w:t>我们先来发布一条消息</w:t>
      </w:r>
      <w:r w:rsidR="004A7606" w:rsidRPr="004A7606">
        <w:rPr>
          <w:rStyle w:val="a8"/>
          <w:rFonts w:ascii="宋体" w:eastAsia="宋体" w:hAnsi="宋体" w:cs="宋体" w:hint="eastAsia"/>
          <w:color w:val="000000" w:themeColor="text1"/>
          <w:sz w:val="22"/>
          <w:shd w:val="clear" w:color="auto" w:fill="FFFFFF"/>
        </w:rPr>
        <w:t>.</w:t>
      </w:r>
    </w:p>
    <w:p w:rsidR="00FE6E37" w:rsidRDefault="00856517" w:rsidP="008972BB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65B77111" wp14:editId="33DABA5E">
            <wp:extent cx="6184900" cy="45910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17" w:rsidRPr="004A7606" w:rsidRDefault="00856517" w:rsidP="008972BB">
      <w:pPr>
        <w:rPr>
          <w:rStyle w:val="a8"/>
          <w:rFonts w:ascii="宋体" w:eastAsia="宋体" w:hAnsi="宋体" w:cs="宋体"/>
          <w:color w:val="000000" w:themeColor="text1"/>
          <w:sz w:val="22"/>
          <w:u w:val="single"/>
          <w:shd w:val="clear" w:color="auto" w:fill="FFFFFF"/>
        </w:rPr>
      </w:pPr>
      <w:r w:rsidRPr="004A7606">
        <w:rPr>
          <w:rStyle w:val="a8"/>
          <w:rFonts w:ascii="宋体" w:eastAsia="宋体" w:hAnsi="宋体" w:cs="宋体"/>
          <w:color w:val="000000" w:themeColor="text1"/>
          <w:sz w:val="22"/>
          <w:u w:val="single"/>
          <w:shd w:val="clear" w:color="auto" w:fill="FFFFFF"/>
        </w:rPr>
        <w:t>此时可以看到消费者已经</w:t>
      </w:r>
      <w:r w:rsidR="00CF5DE1">
        <w:rPr>
          <w:rStyle w:val="a8"/>
          <w:rFonts w:ascii="宋体" w:eastAsia="宋体" w:hAnsi="宋体" w:cs="宋体"/>
          <w:color w:val="000000" w:themeColor="text1"/>
          <w:sz w:val="22"/>
          <w:u w:val="single"/>
          <w:shd w:val="clear" w:color="auto" w:fill="FFFFFF"/>
        </w:rPr>
        <w:t>成功</w:t>
      </w:r>
      <w:r w:rsidRPr="004A7606">
        <w:rPr>
          <w:rStyle w:val="a8"/>
          <w:rFonts w:ascii="宋体" w:eastAsia="宋体" w:hAnsi="宋体" w:cs="宋体"/>
          <w:color w:val="000000" w:themeColor="text1"/>
          <w:sz w:val="22"/>
          <w:u w:val="single"/>
          <w:shd w:val="clear" w:color="auto" w:fill="FFFFFF"/>
        </w:rPr>
        <w:t>消费了一条消息了</w:t>
      </w:r>
      <w:r w:rsidR="004A7606" w:rsidRPr="004A7606">
        <w:rPr>
          <w:rStyle w:val="a8"/>
          <w:rFonts w:ascii="宋体" w:eastAsia="宋体" w:hAnsi="宋体" w:cs="宋体"/>
          <w:color w:val="000000" w:themeColor="text1"/>
          <w:sz w:val="22"/>
          <w:u w:val="single"/>
          <w:shd w:val="clear" w:color="auto" w:fill="FFFFFF"/>
        </w:rPr>
        <w:t>!</w:t>
      </w:r>
    </w:p>
    <w:p w:rsidR="00856517" w:rsidRDefault="00856517" w:rsidP="008972BB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46889C5B" wp14:editId="01E316D8">
            <wp:extent cx="6184900" cy="6305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17" w:rsidRDefault="00856517" w:rsidP="008972BB">
      <w:pPr>
        <w:rPr>
          <w:rStyle w:val="a8"/>
          <w:rFonts w:ascii="宋体" w:eastAsia="宋体" w:hAnsi="宋体" w:cs="宋体"/>
          <w:color w:val="4F4F4F"/>
          <w:sz w:val="22"/>
          <w:shd w:val="clear" w:color="auto" w:fill="FFFFFF"/>
        </w:rPr>
      </w:pPr>
    </w:p>
    <w:p w:rsidR="00C92307" w:rsidRDefault="00603BE4" w:rsidP="00C66A5B">
      <w:pPr>
        <w:rPr>
          <w:rFonts w:ascii="宋体" w:eastAsia="宋体" w:hAnsi="宋体" w:cs="宋体"/>
          <w:shd w:val="clear" w:color="auto" w:fill="FFFFFF"/>
        </w:rPr>
      </w:pPr>
      <w:r w:rsidRPr="003D3BD7">
        <w:rPr>
          <w:rFonts w:ascii="宋体" w:eastAsia="宋体" w:hAnsi="宋体" w:cs="宋体" w:hint="eastAsia"/>
          <w:b/>
          <w:bCs/>
        </w:rPr>
        <w:t>配置文件其他例如</w:t>
      </w:r>
      <w:r w:rsidRPr="0013689E">
        <w:rPr>
          <w:rFonts w:ascii="宋体" w:eastAsia="宋体" w:hAnsi="宋体" w:cs="宋体" w:hint="eastAsia"/>
          <w:color w:val="5C5C5C"/>
          <w:spacing w:val="2"/>
          <w:sz w:val="20"/>
          <w:szCs w:val="18"/>
          <w:shd w:val="clear" w:color="auto" w:fill="FFFFFF"/>
        </w:rPr>
        <w:t>客户端心跳的间隔时间、客户端心跳消息的最大并发数、客户端心跳消息缓存队列</w:t>
      </w:r>
      <w:r>
        <w:rPr>
          <w:rFonts w:ascii="宋体" w:eastAsia="宋体" w:hAnsi="宋体" w:cs="宋体" w:hint="eastAsia"/>
          <w:shd w:val="clear" w:color="auto" w:fill="FFFFFF"/>
        </w:rPr>
        <w:t>等使用</w:t>
      </w:r>
      <w:r w:rsidR="007D428C"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rFonts w:ascii="宋体" w:eastAsia="宋体" w:hAnsi="宋体" w:cs="宋体" w:hint="eastAsia"/>
          <w:shd w:val="clear" w:color="auto" w:fill="FFFFFF"/>
        </w:rPr>
        <w:t>默认配置，</w:t>
      </w:r>
      <w:r w:rsidR="007D428C">
        <w:rPr>
          <w:rFonts w:ascii="宋体" w:eastAsia="宋体" w:hAnsi="宋体" w:cs="宋体" w:hint="eastAsia"/>
          <w:shd w:val="clear" w:color="auto" w:fill="FFFFFF"/>
        </w:rPr>
        <w:t>我们</w:t>
      </w:r>
      <w:r>
        <w:rPr>
          <w:rFonts w:ascii="宋体" w:eastAsia="宋体" w:hAnsi="宋体" w:cs="宋体" w:hint="eastAsia"/>
          <w:shd w:val="clear" w:color="auto" w:fill="FFFFFF"/>
        </w:rPr>
        <w:t>可根据业务需求及实际情况进行修改！</w:t>
      </w:r>
    </w:p>
    <w:p w:rsidR="00C92307" w:rsidRDefault="00C92307">
      <w:pPr>
        <w:widowControl/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br w:type="page"/>
      </w:r>
    </w:p>
    <w:p w:rsidR="00C63465" w:rsidRDefault="00C63465" w:rsidP="00C63465">
      <w:pPr>
        <w:pStyle w:val="2"/>
        <w:numPr>
          <w:ilvl w:val="0"/>
          <w:numId w:val="1"/>
        </w:numPr>
        <w:rPr>
          <w:rFonts w:ascii="宋体" w:eastAsia="宋体" w:hAnsi="宋体" w:cs="宋体"/>
        </w:rPr>
      </w:pPr>
      <w:r w:rsidRPr="00C63465">
        <w:rPr>
          <w:rFonts w:ascii="宋体" w:eastAsia="宋体" w:hAnsi="宋体" w:cs="宋体" w:hint="eastAsia"/>
        </w:rPr>
        <w:lastRenderedPageBreak/>
        <w:t>代码</w:t>
      </w:r>
      <w:r w:rsidR="001114FA">
        <w:rPr>
          <w:rFonts w:ascii="宋体" w:eastAsia="宋体" w:hAnsi="宋体" w:cs="宋体" w:hint="eastAsia"/>
        </w:rPr>
        <w:t>实现</w:t>
      </w:r>
    </w:p>
    <w:p w:rsidR="00A93135" w:rsidRPr="00A93135" w:rsidRDefault="00066239" w:rsidP="00191248">
      <w:pPr>
        <w:ind w:firstLine="420"/>
        <w:rPr>
          <w:rFonts w:eastAsia="宋体" w:hint="eastAsia"/>
        </w:rPr>
      </w:pPr>
      <w:r>
        <w:rPr>
          <w:rFonts w:eastAsia="宋体"/>
        </w:rPr>
        <w:t>本项目</w:t>
      </w:r>
      <w:r>
        <w:rPr>
          <w:rFonts w:eastAsia="宋体" w:hint="eastAsia"/>
        </w:rPr>
        <w:t>主要</w:t>
      </w:r>
      <w:r>
        <w:rPr>
          <w:rFonts w:eastAsia="宋体"/>
        </w:rPr>
        <w:t>实现</w:t>
      </w:r>
      <w:proofErr w:type="spellStart"/>
      <w:r>
        <w:rPr>
          <w:rFonts w:eastAsia="宋体"/>
        </w:rPr>
        <w:t>mqtt</w:t>
      </w:r>
      <w:proofErr w:type="spellEnd"/>
      <w:r w:rsidR="0033706B">
        <w:rPr>
          <w:rFonts w:eastAsia="宋体"/>
        </w:rPr>
        <w:t>服务器的发布订阅通信功能</w:t>
      </w:r>
      <w:r w:rsidR="0033706B">
        <w:rPr>
          <w:rFonts w:eastAsia="宋体" w:hint="eastAsia"/>
        </w:rPr>
        <w:t>。</w:t>
      </w:r>
      <w:r w:rsidR="00B76856">
        <w:rPr>
          <w:rFonts w:eastAsia="宋体" w:hint="eastAsia"/>
        </w:rPr>
        <w:t>订阅者</w:t>
      </w:r>
      <w:r w:rsidR="00B76856">
        <w:rPr>
          <w:rFonts w:eastAsia="宋体"/>
        </w:rPr>
        <w:t>客户端</w:t>
      </w:r>
      <w:r w:rsidR="0052016E">
        <w:rPr>
          <w:rFonts w:eastAsia="宋体"/>
        </w:rPr>
        <w:t>先</w:t>
      </w:r>
      <w:r>
        <w:rPr>
          <w:rFonts w:eastAsia="宋体"/>
        </w:rPr>
        <w:t>订阅主题</w:t>
      </w:r>
      <w:r w:rsidR="0052016E">
        <w:rPr>
          <w:rFonts w:eastAsia="宋体"/>
        </w:rPr>
        <w:t>Topic</w:t>
      </w:r>
      <w:r w:rsidR="0052016E">
        <w:rPr>
          <w:rFonts w:eastAsia="宋体" w:hint="eastAsia"/>
        </w:rPr>
        <w:t>等待</w:t>
      </w:r>
      <w:r>
        <w:rPr>
          <w:rFonts w:eastAsia="宋体" w:hint="eastAsia"/>
        </w:rPr>
        <w:t>接收到消息</w:t>
      </w:r>
      <w:r w:rsidR="0052016E">
        <w:rPr>
          <w:rFonts w:eastAsia="宋体" w:hint="eastAsia"/>
        </w:rPr>
        <w:t>，再</w:t>
      </w:r>
      <w:r w:rsidR="0052016E">
        <w:rPr>
          <w:rFonts w:eastAsia="宋体"/>
        </w:rPr>
        <w:t>通过</w:t>
      </w:r>
      <w:r w:rsidR="0052016E">
        <w:rPr>
          <w:rFonts w:eastAsia="宋体"/>
        </w:rPr>
        <w:t>接口</w:t>
      </w:r>
      <w:r w:rsidR="00B76856">
        <w:rPr>
          <w:rFonts w:eastAsia="宋体"/>
        </w:rPr>
        <w:t>调用发布者</w:t>
      </w:r>
      <w:r w:rsidR="00747562">
        <w:rPr>
          <w:rFonts w:eastAsia="宋体" w:hint="eastAsia"/>
        </w:rPr>
        <w:t>客户</w:t>
      </w:r>
      <w:r w:rsidR="0052016E">
        <w:rPr>
          <w:rFonts w:eastAsia="宋体"/>
        </w:rPr>
        <w:t>端</w:t>
      </w:r>
      <w:r w:rsidR="005D064E">
        <w:rPr>
          <w:rFonts w:eastAsia="宋体" w:hint="eastAsia"/>
        </w:rPr>
        <w:t>，</w:t>
      </w:r>
      <w:r w:rsidR="0052016E">
        <w:rPr>
          <w:rFonts w:eastAsia="宋体"/>
        </w:rPr>
        <w:t>发布消息到指定的</w:t>
      </w:r>
      <w:r w:rsidR="0052016E">
        <w:rPr>
          <w:rFonts w:eastAsia="宋体"/>
        </w:rPr>
        <w:t>Topic</w:t>
      </w:r>
      <w:r w:rsidR="0070366B">
        <w:rPr>
          <w:rFonts w:eastAsia="宋体" w:hint="eastAsia"/>
        </w:rPr>
        <w:t>。</w:t>
      </w:r>
      <w:r w:rsidR="0047127B">
        <w:rPr>
          <w:rFonts w:eastAsia="宋体" w:hint="eastAsia"/>
        </w:rPr>
        <w:t>最后</w:t>
      </w:r>
      <w:r w:rsidR="00B76856">
        <w:rPr>
          <w:rFonts w:eastAsia="宋体" w:hint="eastAsia"/>
        </w:rPr>
        <w:t>订阅</w:t>
      </w:r>
      <w:r w:rsidR="00B76856">
        <w:rPr>
          <w:rFonts w:eastAsia="宋体"/>
        </w:rPr>
        <w:t>者</w:t>
      </w:r>
      <w:r w:rsidR="00926FF2">
        <w:rPr>
          <w:rFonts w:eastAsia="宋体"/>
        </w:rPr>
        <w:t>成功接收到消息</w:t>
      </w:r>
      <w:r>
        <w:rPr>
          <w:rFonts w:eastAsia="宋体" w:hint="eastAsia"/>
        </w:rPr>
        <w:t>。</w:t>
      </w:r>
      <w:r w:rsidR="0013734C">
        <w:rPr>
          <w:rFonts w:eastAsia="宋体"/>
        </w:rPr>
        <w:t>项目目录结构如下</w:t>
      </w:r>
      <w:r w:rsidR="0013734C">
        <w:rPr>
          <w:rFonts w:eastAsia="宋体" w:hint="eastAsia"/>
        </w:rPr>
        <w:t>：</w:t>
      </w:r>
    </w:p>
    <w:p w:rsidR="00C63465" w:rsidRPr="00C63465" w:rsidRDefault="00A93135" w:rsidP="00C63465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65F71B38" wp14:editId="7F272FC6">
            <wp:extent cx="2843469" cy="2607129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342" cy="26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8B" w:rsidRDefault="00102D8B" w:rsidP="00C66A5B">
      <w:pPr>
        <w:rPr>
          <w:rFonts w:eastAsia="宋体" w:hint="eastAsia"/>
          <w:shd w:val="clear" w:color="auto" w:fill="FFFFFF"/>
        </w:rPr>
      </w:pPr>
    </w:p>
    <w:p w:rsidR="006264F1" w:rsidRDefault="00B174D9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t>instance</w:t>
      </w:r>
      <w:r>
        <w:rPr>
          <w:rFonts w:eastAsia="宋体" w:hint="eastAsia"/>
          <w:shd w:val="clear" w:color="auto" w:fill="FFFFFF"/>
        </w:rPr>
        <w:t>-</w:t>
      </w:r>
      <w:r>
        <w:rPr>
          <w:rFonts w:eastAsia="宋体"/>
          <w:shd w:val="clear" w:color="auto" w:fill="FFFFFF"/>
        </w:rPr>
        <w:t>base</w:t>
      </w:r>
      <w:r>
        <w:rPr>
          <w:rFonts w:eastAsia="宋体"/>
          <w:shd w:val="clear" w:color="auto" w:fill="FFFFFF"/>
        </w:rPr>
        <w:t>模块的</w:t>
      </w:r>
      <w:proofErr w:type="spellStart"/>
      <w:r>
        <w:rPr>
          <w:rFonts w:eastAsia="宋体" w:hint="eastAsia"/>
          <w:shd w:val="clear" w:color="auto" w:fill="FFFFFF"/>
        </w:rPr>
        <w:t>p</w:t>
      </w:r>
      <w:r>
        <w:rPr>
          <w:rFonts w:eastAsia="宋体"/>
          <w:shd w:val="clear" w:color="auto" w:fill="FFFFFF"/>
        </w:rPr>
        <w:t>om</w:t>
      </w:r>
      <w:proofErr w:type="spellEnd"/>
      <w:r>
        <w:rPr>
          <w:rFonts w:eastAsia="宋体"/>
          <w:shd w:val="clear" w:color="auto" w:fill="FFFFFF"/>
        </w:rPr>
        <w:t>文件主要添加</w:t>
      </w:r>
      <w:proofErr w:type="spellStart"/>
      <w:r>
        <w:rPr>
          <w:rFonts w:eastAsia="宋体"/>
          <w:shd w:val="clear" w:color="auto" w:fill="FFFFFF"/>
        </w:rPr>
        <w:t>mqtt</w:t>
      </w:r>
      <w:proofErr w:type="spellEnd"/>
      <w:r>
        <w:rPr>
          <w:rFonts w:eastAsia="宋体"/>
          <w:shd w:val="clear" w:color="auto" w:fill="FFFFFF"/>
        </w:rPr>
        <w:t>和</w:t>
      </w:r>
      <w:r>
        <w:rPr>
          <w:rFonts w:eastAsia="宋体" w:hint="eastAsia"/>
          <w:shd w:val="clear" w:color="auto" w:fill="FFFFFF"/>
        </w:rPr>
        <w:t>s</w:t>
      </w:r>
      <w:r>
        <w:rPr>
          <w:rFonts w:eastAsia="宋体"/>
          <w:shd w:val="clear" w:color="auto" w:fill="FFFFFF"/>
        </w:rPr>
        <w:t>lf4j</w:t>
      </w:r>
      <w:r>
        <w:rPr>
          <w:rFonts w:eastAsia="宋体"/>
          <w:shd w:val="clear" w:color="auto" w:fill="FFFFFF"/>
        </w:rPr>
        <w:t>的依赖包</w:t>
      </w:r>
      <w:r>
        <w:rPr>
          <w:rFonts w:eastAsia="宋体" w:hint="eastAsia"/>
          <w:shd w:val="clear" w:color="auto" w:fill="FFFFFF"/>
        </w:rPr>
        <w:t>。</w:t>
      </w:r>
    </w:p>
    <w:p w:rsidR="00B174D9" w:rsidRPr="00B174D9" w:rsidRDefault="00B174D9" w:rsidP="00B174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2"/>
          <w:szCs w:val="22"/>
        </w:rPr>
      </w:pPr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t xml:space="preserve">&lt;!-- </w:t>
      </w:r>
      <w:proofErr w:type="spellStart"/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t>mqtt</w:t>
      </w:r>
      <w:proofErr w:type="spellEnd"/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t xml:space="preserve"> --&gt;</w:t>
      </w:r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br/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proofErr w:type="spellStart"/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org.springframework.boot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spring-boot-starter-integration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&lt;/dependency&gt;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proofErr w:type="spellStart"/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spring-integration-stream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&lt;/dependency&gt;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proofErr w:type="spellStart"/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spring-integration-</w:t>
      </w:r>
      <w:proofErr w:type="spellStart"/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&lt;/dependency&gt;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</w:r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t>&lt;!-- slf4j --&gt;</w:t>
      </w:r>
      <w:r w:rsidRPr="00B174D9">
        <w:rPr>
          <w:rFonts w:ascii="Courier New" w:eastAsia="宋体" w:hAnsi="Courier New" w:cs="Courier New"/>
          <w:color w:val="808080"/>
          <w:kern w:val="0"/>
          <w:sz w:val="22"/>
          <w:szCs w:val="22"/>
        </w:rPr>
        <w:br/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&lt;dependency&gt;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lastRenderedPageBreak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org.slf4j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groupId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slf4j-api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</w:t>
      </w:r>
      <w:proofErr w:type="spellStart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artifactId</w:t>
      </w:r>
      <w:proofErr w:type="spellEnd"/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 xml:space="preserve">    &lt;version&gt;</w:t>
      </w:r>
      <w:r w:rsidRPr="00B174D9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1.7.25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t>&lt;/version&gt;</w:t>
      </w:r>
      <w:r w:rsidRPr="00B174D9">
        <w:rPr>
          <w:rFonts w:ascii="Courier New" w:eastAsia="宋体" w:hAnsi="Courier New" w:cs="Courier New"/>
          <w:color w:val="E8BF6A"/>
          <w:kern w:val="0"/>
          <w:sz w:val="22"/>
          <w:szCs w:val="22"/>
        </w:rPr>
        <w:br/>
        <w:t>&lt;/dependency&gt;</w:t>
      </w:r>
    </w:p>
    <w:p w:rsidR="00B174D9" w:rsidRDefault="00B174D9" w:rsidP="00C66A5B">
      <w:pPr>
        <w:rPr>
          <w:rFonts w:eastAsia="宋体" w:hint="eastAsia"/>
          <w:shd w:val="clear" w:color="auto" w:fill="FFFFFF"/>
        </w:rPr>
      </w:pPr>
    </w:p>
    <w:p w:rsidR="000E6FA0" w:rsidRPr="002C342A" w:rsidRDefault="00FF3781" w:rsidP="002C342A">
      <w:pPr>
        <w:pStyle w:val="aa"/>
        <w:numPr>
          <w:ilvl w:val="0"/>
          <w:numId w:val="2"/>
        </w:numPr>
        <w:ind w:firstLineChars="0"/>
        <w:rPr>
          <w:rStyle w:val="ab"/>
        </w:rPr>
      </w:pPr>
      <w:r w:rsidRPr="002C342A">
        <w:rPr>
          <w:rStyle w:val="ab"/>
          <w:rFonts w:ascii="宋体" w:eastAsia="宋体" w:hAnsi="宋体" w:cs="宋体" w:hint="eastAsia"/>
        </w:rPr>
        <w:t>消息</w:t>
      </w:r>
      <w:r w:rsidR="006B69E1">
        <w:rPr>
          <w:rStyle w:val="ab"/>
          <w:rFonts w:ascii="宋体" w:eastAsia="宋体" w:hAnsi="宋体" w:cs="宋体" w:hint="eastAsia"/>
        </w:rPr>
        <w:t>订阅</w:t>
      </w:r>
      <w:r w:rsidRPr="002C342A">
        <w:rPr>
          <w:rStyle w:val="ab"/>
          <w:rFonts w:ascii="宋体" w:eastAsia="宋体" w:hAnsi="宋体" w:cs="宋体" w:hint="eastAsia"/>
        </w:rPr>
        <w:t>者：</w:t>
      </w:r>
      <w:r w:rsidRPr="002C342A">
        <w:rPr>
          <w:rStyle w:val="ab"/>
        </w:rPr>
        <w:t>instance</w:t>
      </w:r>
      <w:r w:rsidRPr="002C342A">
        <w:rPr>
          <w:rStyle w:val="ab"/>
          <w:rFonts w:hint="eastAsia"/>
        </w:rPr>
        <w:t>-</w:t>
      </w:r>
      <w:r w:rsidRPr="002C342A">
        <w:rPr>
          <w:rStyle w:val="ab"/>
        </w:rPr>
        <w:t>client</w:t>
      </w:r>
    </w:p>
    <w:p w:rsidR="00FF3781" w:rsidRDefault="00FF3781" w:rsidP="002C342A">
      <w:pPr>
        <w:pStyle w:val="aa"/>
        <w:numPr>
          <w:ilvl w:val="0"/>
          <w:numId w:val="2"/>
        </w:numPr>
        <w:ind w:firstLineChars="0"/>
        <w:rPr>
          <w:rStyle w:val="ab"/>
        </w:rPr>
      </w:pPr>
      <w:r w:rsidRPr="002C342A">
        <w:rPr>
          <w:rStyle w:val="ab"/>
          <w:rFonts w:ascii="宋体" w:eastAsia="宋体" w:hAnsi="宋体" w:cs="宋体" w:hint="eastAsia"/>
        </w:rPr>
        <w:t>消息</w:t>
      </w:r>
      <w:r w:rsidR="006B69E1">
        <w:rPr>
          <w:rStyle w:val="ab"/>
          <w:rFonts w:ascii="宋体" w:eastAsia="宋体" w:hAnsi="宋体" w:cs="宋体" w:hint="eastAsia"/>
        </w:rPr>
        <w:t>发布</w:t>
      </w:r>
      <w:r w:rsidRPr="002C342A">
        <w:rPr>
          <w:rStyle w:val="ab"/>
          <w:rFonts w:ascii="宋体" w:eastAsia="宋体" w:hAnsi="宋体" w:cs="宋体" w:hint="eastAsia"/>
        </w:rPr>
        <w:t>者：</w:t>
      </w:r>
      <w:r w:rsidRPr="002C342A">
        <w:rPr>
          <w:rStyle w:val="ab"/>
        </w:rPr>
        <w:t>instance</w:t>
      </w:r>
      <w:r w:rsidRPr="002C342A">
        <w:rPr>
          <w:rStyle w:val="ab"/>
          <w:rFonts w:hint="eastAsia"/>
        </w:rPr>
        <w:t>-</w:t>
      </w:r>
      <w:r w:rsidRPr="002C342A">
        <w:rPr>
          <w:rStyle w:val="ab"/>
        </w:rPr>
        <w:t>server</w:t>
      </w:r>
    </w:p>
    <w:p w:rsidR="002C342A" w:rsidRPr="002C342A" w:rsidRDefault="002C342A" w:rsidP="002C342A">
      <w:pPr>
        <w:rPr>
          <w:rStyle w:val="ab"/>
          <w:rFonts w:eastAsia="宋体" w:hint="eastAsia"/>
        </w:rPr>
      </w:pPr>
    </w:p>
    <w:p w:rsidR="00E93419" w:rsidRDefault="001D64F6" w:rsidP="00E76584">
      <w:pPr>
        <w:pStyle w:val="4"/>
        <w:rPr>
          <w:shd w:val="clear" w:color="auto" w:fill="FFFFFF"/>
        </w:rPr>
      </w:pPr>
      <w:r w:rsidRPr="001D64F6">
        <w:rPr>
          <w:shd w:val="clear" w:color="auto" w:fill="FFFFFF"/>
        </w:rPr>
        <w:t>MQTT</w:t>
      </w:r>
      <w:r w:rsidR="00971075" w:rsidRPr="001D64F6">
        <w:rPr>
          <w:rFonts w:ascii="宋体" w:eastAsia="宋体" w:hAnsi="宋体" w:cs="宋体" w:hint="eastAsia"/>
          <w:shd w:val="clear" w:color="auto" w:fill="FFFFFF"/>
        </w:rPr>
        <w:t>配置</w:t>
      </w:r>
      <w:r w:rsidRPr="001D64F6">
        <w:rPr>
          <w:rFonts w:ascii="宋体" w:eastAsia="宋体" w:hAnsi="宋体" w:cs="宋体" w:hint="eastAsia"/>
          <w:shd w:val="clear" w:color="auto" w:fill="FFFFFF"/>
        </w:rPr>
        <w:t>信息如下</w:t>
      </w:r>
      <w:r w:rsidR="00971075" w:rsidRPr="001D64F6">
        <w:rPr>
          <w:rFonts w:ascii="宋体" w:eastAsia="宋体" w:hAnsi="宋体" w:cs="宋体" w:hint="eastAsia"/>
          <w:shd w:val="clear" w:color="auto" w:fill="FFFFFF"/>
        </w:rPr>
        <w:t>：</w:t>
      </w:r>
    </w:p>
    <w:p w:rsidR="00971075" w:rsidRDefault="00971075" w:rsidP="00971075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>
        <w:rPr>
          <w:rFonts w:ascii="Courier New" w:hAnsi="Courier New" w:cs="Courier New"/>
          <w:color w:val="808080"/>
          <w:sz w:val="22"/>
          <w:szCs w:val="22"/>
        </w:rPr>
        <w:t>#MQTT</w:t>
      </w:r>
      <w:r>
        <w:rPr>
          <w:rFonts w:cs="Courier New" w:hint="eastAsia"/>
          <w:color w:val="808080"/>
          <w:sz w:val="22"/>
          <w:szCs w:val="22"/>
        </w:rPr>
        <w:t>配置信息</w:t>
      </w:r>
      <w:r>
        <w:rPr>
          <w:rFonts w:cs="Courier New" w:hint="eastAsia"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#MQTT-</w:t>
      </w:r>
      <w:r>
        <w:rPr>
          <w:rFonts w:cs="Courier New" w:hint="eastAsia"/>
          <w:color w:val="808080"/>
          <w:sz w:val="22"/>
          <w:szCs w:val="22"/>
        </w:rPr>
        <w:t>用户名</w:t>
      </w:r>
      <w:r>
        <w:rPr>
          <w:rFonts w:cs="Courier New" w:hint="eastAsia"/>
          <w:color w:val="80808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spring.mqtt.username</w:t>
      </w:r>
      <w:proofErr w:type="spellEnd"/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admin</w:t>
      </w:r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#MQTT-</w:t>
      </w:r>
      <w:r>
        <w:rPr>
          <w:rFonts w:cs="Courier New" w:hint="eastAsia"/>
          <w:color w:val="808080"/>
          <w:sz w:val="22"/>
          <w:szCs w:val="22"/>
        </w:rPr>
        <w:t>密码</w:t>
      </w:r>
      <w:r>
        <w:rPr>
          <w:rFonts w:cs="Courier New" w:hint="eastAsia"/>
          <w:color w:val="80808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spring.mqtt.password</w:t>
      </w:r>
      <w:proofErr w:type="spellEnd"/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admin</w:t>
      </w:r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#MQTT-</w:t>
      </w:r>
      <w:r>
        <w:rPr>
          <w:rFonts w:cs="Courier New" w:hint="eastAsia"/>
          <w:color w:val="808080"/>
          <w:sz w:val="22"/>
          <w:szCs w:val="22"/>
        </w:rPr>
        <w:t>服务器连接地址，如果有多个，用逗号隔开，如：</w:t>
      </w:r>
      <w:r>
        <w:rPr>
          <w:rFonts w:ascii="Courier New" w:hAnsi="Courier New" w:cs="Courier New"/>
          <w:color w:val="808080"/>
          <w:sz w:val="22"/>
          <w:szCs w:val="22"/>
        </w:rPr>
        <w:t>tcp://127.0.0.1:</w:t>
      </w:r>
      <w:r w:rsidR="00070067">
        <w:rPr>
          <w:rFonts w:ascii="Courier New" w:hAnsi="Courier New" w:cs="Courier New"/>
          <w:color w:val="808080"/>
          <w:sz w:val="22"/>
          <w:szCs w:val="22"/>
        </w:rPr>
        <w:t>1883</w:t>
      </w:r>
      <w:r>
        <w:rPr>
          <w:rFonts w:cs="Courier New" w:hint="eastAsia"/>
          <w:color w:val="808080"/>
          <w:sz w:val="22"/>
          <w:szCs w:val="22"/>
        </w:rPr>
        <w:t>，</w:t>
      </w:r>
      <w:r>
        <w:rPr>
          <w:rFonts w:ascii="Courier New" w:hAnsi="Courier New" w:cs="Courier New"/>
          <w:color w:val="808080"/>
          <w:sz w:val="22"/>
          <w:szCs w:val="22"/>
        </w:rPr>
        <w:t>tcp://192.168.2.133:</w:t>
      </w:r>
      <w:r w:rsidR="00070067">
        <w:rPr>
          <w:rFonts w:ascii="Courier New" w:hAnsi="Courier New" w:cs="Courier New"/>
          <w:color w:val="808080"/>
          <w:sz w:val="22"/>
          <w:szCs w:val="22"/>
        </w:rPr>
        <w:t>1883</w:t>
      </w:r>
      <w:r>
        <w:rPr>
          <w:rFonts w:ascii="Courier New" w:hAnsi="Courier New" w:cs="Courier New"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>spring.mqtt.url</w:t>
      </w:r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tcp://www.zhhcloud.cn:1883</w:t>
      </w:r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#MQTT-</w:t>
      </w:r>
      <w:r>
        <w:rPr>
          <w:rFonts w:cs="Courier New" w:hint="eastAsia"/>
          <w:color w:val="808080"/>
          <w:sz w:val="22"/>
          <w:szCs w:val="22"/>
        </w:rPr>
        <w:t>连接服务器默认客户端</w:t>
      </w:r>
      <w:r>
        <w:rPr>
          <w:rFonts w:ascii="Courier New" w:hAnsi="Courier New" w:cs="Courier New"/>
          <w:color w:val="808080"/>
          <w:sz w:val="22"/>
          <w:szCs w:val="22"/>
        </w:rPr>
        <w:t>ID</w:t>
      </w:r>
      <w:r>
        <w:rPr>
          <w:rFonts w:ascii="Courier New" w:hAnsi="Courier New" w:cs="Courier New"/>
          <w:color w:val="808080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>spring.mqtt.client.id</w:t>
      </w:r>
      <w:r>
        <w:rPr>
          <w:rFonts w:ascii="Courier New" w:hAnsi="Courier New" w:cs="Courier New"/>
          <w:color w:val="808080"/>
          <w:sz w:val="22"/>
          <w:szCs w:val="22"/>
        </w:rPr>
        <w:t>=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mqttId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#MQTT-</w:t>
      </w:r>
      <w:r>
        <w:rPr>
          <w:rFonts w:cs="Courier New" w:hint="eastAsia"/>
          <w:color w:val="808080"/>
          <w:sz w:val="22"/>
          <w:szCs w:val="22"/>
        </w:rPr>
        <w:t>默认的消息推送主题，实际可在调用接口时指定</w:t>
      </w:r>
      <w:r>
        <w:rPr>
          <w:rFonts w:cs="Courier New" w:hint="eastAsia"/>
          <w:color w:val="80808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spring.mqtt.default.topic</w:t>
      </w:r>
      <w:proofErr w:type="spellEnd"/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topic</w:t>
      </w:r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</w:t>
      </w:r>
      <w:r>
        <w:rPr>
          <w:rFonts w:cs="Courier New" w:hint="eastAsia"/>
          <w:color w:val="808080"/>
          <w:sz w:val="22"/>
          <w:szCs w:val="22"/>
        </w:rPr>
        <w:t>消息质量</w:t>
      </w:r>
      <w:r>
        <w:rPr>
          <w:rFonts w:cs="Courier New" w:hint="eastAsia"/>
          <w:color w:val="80808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spring.mqtt.qos</w:t>
      </w:r>
      <w:proofErr w:type="spellEnd"/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1</w:t>
      </w:r>
      <w:r>
        <w:rPr>
          <w:rFonts w:ascii="Courier New" w:hAnsi="Courier New" w:cs="Courier New"/>
          <w:color w:val="6A8759"/>
          <w:sz w:val="22"/>
          <w:szCs w:val="22"/>
        </w:rPr>
        <w:br/>
      </w:r>
      <w:r>
        <w:rPr>
          <w:rFonts w:ascii="Courier New" w:hAnsi="Courier New" w:cs="Courier New"/>
          <w:color w:val="808080"/>
          <w:sz w:val="22"/>
          <w:szCs w:val="22"/>
        </w:rPr>
        <w:t>#</w:t>
      </w:r>
      <w:r>
        <w:rPr>
          <w:rFonts w:cs="Courier New" w:hint="eastAsia"/>
          <w:color w:val="808080"/>
          <w:sz w:val="22"/>
          <w:szCs w:val="22"/>
        </w:rPr>
        <w:t>连接超时</w:t>
      </w:r>
      <w:r>
        <w:rPr>
          <w:rFonts w:cs="Courier New" w:hint="eastAsia"/>
          <w:color w:val="808080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spring.mqtt.completionTimeout</w:t>
      </w:r>
      <w:proofErr w:type="spellEnd"/>
      <w:r>
        <w:rPr>
          <w:rFonts w:ascii="Courier New" w:hAnsi="Courier New" w:cs="Courier New"/>
          <w:color w:val="808080"/>
          <w:sz w:val="22"/>
          <w:szCs w:val="22"/>
        </w:rPr>
        <w:t>=</w:t>
      </w:r>
      <w:r>
        <w:rPr>
          <w:rFonts w:ascii="Courier New" w:hAnsi="Courier New" w:cs="Courier New"/>
          <w:color w:val="6A8759"/>
          <w:sz w:val="22"/>
          <w:szCs w:val="22"/>
        </w:rPr>
        <w:t>10000</w:t>
      </w:r>
    </w:p>
    <w:p w:rsidR="00971075" w:rsidRDefault="00971075" w:rsidP="00C66A5B">
      <w:pPr>
        <w:rPr>
          <w:rFonts w:eastAsia="宋体"/>
          <w:shd w:val="clear" w:color="auto" w:fill="FFFFFF"/>
        </w:rPr>
      </w:pPr>
    </w:p>
    <w:p w:rsidR="00015708" w:rsidRDefault="00D335BA" w:rsidP="00E76584">
      <w:pPr>
        <w:pStyle w:val="4"/>
        <w:rPr>
          <w:rFonts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订阅者</w:t>
      </w:r>
      <w:r w:rsidR="00015708">
        <w:rPr>
          <w:rFonts w:ascii="宋体" w:eastAsia="宋体" w:hAnsi="宋体" w:cs="宋体" w:hint="eastAsia"/>
          <w:shd w:val="clear" w:color="auto" w:fill="FFFFFF"/>
        </w:rPr>
        <w:t>配置</w:t>
      </w:r>
      <w:r w:rsidR="008E7264">
        <w:rPr>
          <w:rFonts w:ascii="宋体" w:eastAsia="宋体" w:hAnsi="宋体" w:cs="宋体" w:hint="eastAsia"/>
          <w:shd w:val="clear" w:color="auto" w:fill="FFFFFF"/>
        </w:rPr>
        <w:t>类</w:t>
      </w:r>
      <w:proofErr w:type="spellStart"/>
      <w:r w:rsidR="00C8487D" w:rsidRPr="00C8487D">
        <w:rPr>
          <w:shd w:val="clear" w:color="auto" w:fill="FFFFFF"/>
        </w:rPr>
        <w:t>MqttClientConfig</w:t>
      </w:r>
      <w:proofErr w:type="spellEnd"/>
      <w:r w:rsidR="008E7264">
        <w:rPr>
          <w:rFonts w:ascii="宋体" w:eastAsia="宋体" w:hAnsi="宋体" w:cs="宋体" w:hint="eastAsia"/>
          <w:shd w:val="clear" w:color="auto" w:fill="FFFFFF"/>
        </w:rPr>
        <w:t>：</w:t>
      </w:r>
    </w:p>
    <w:p w:rsidR="00101C8C" w:rsidRDefault="00101C8C" w:rsidP="00101C8C">
      <w:pPr>
        <w:pStyle w:val="HTML"/>
        <w:shd w:val="clear" w:color="auto" w:fill="2B2B2B"/>
        <w:rPr>
          <w:rFonts w:ascii="Courier New" w:hAnsi="Courier New" w:cs="Courier New"/>
          <w:color w:val="A9B7C6"/>
          <w:sz w:val="22"/>
          <w:szCs w:val="22"/>
        </w:rPr>
      </w:pPr>
      <w:r>
        <w:rPr>
          <w:rFonts w:ascii="Courier New" w:hAnsi="Courier New" w:cs="Courier New"/>
          <w:i/>
          <w:iCs/>
          <w:color w:val="629755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Copyright (C), 2018-2018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FileName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MqttSenderConfig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Author:  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LoadHao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Date:     2018/12/13 14:30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Description: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mqtt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 </w:t>
      </w:r>
      <w:r>
        <w:rPr>
          <w:rFonts w:cs="Courier New" w:hint="eastAsia"/>
          <w:i/>
          <w:iCs/>
          <w:color w:val="629755"/>
          <w:sz w:val="22"/>
          <w:szCs w:val="22"/>
        </w:rPr>
        <w:t>发送消息端配置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 History: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t>&lt;author&gt;          &lt;time&gt;          &lt;version&gt;          &lt;</w:t>
      </w:r>
      <w:proofErr w:type="spellStart"/>
      <w:r>
        <w:rPr>
          <w:rFonts w:ascii="Courier New" w:hAnsi="Courier New" w:cs="Courier New"/>
          <w:i/>
          <w:iCs/>
          <w:color w:val="77B767"/>
          <w:sz w:val="22"/>
          <w:szCs w:val="22"/>
        </w:rPr>
        <w:t>desc</w:t>
      </w:r>
      <w:proofErr w:type="spellEnd"/>
      <w:r>
        <w:rPr>
          <w:rFonts w:ascii="Courier New" w:hAnsi="Courier New" w:cs="Courier New"/>
          <w:i/>
          <w:iCs/>
          <w:color w:val="77B767"/>
          <w:sz w:val="22"/>
          <w:szCs w:val="22"/>
        </w:rPr>
        <w:t>&gt;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* </w:t>
      </w:r>
      <w:r>
        <w:rPr>
          <w:rFonts w:cs="Courier New" w:hint="eastAsia"/>
          <w:i/>
          <w:iCs/>
          <w:color w:val="629755"/>
          <w:sz w:val="22"/>
          <w:szCs w:val="22"/>
        </w:rPr>
        <w:t>作者姓名           修改时间           版本号              描述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*/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com.iwhalecloud.mqtt.instance.client.mqtt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lombok.extern.slf4j.</w:t>
      </w:r>
      <w:r>
        <w:rPr>
          <w:rFonts w:ascii="Courier New" w:hAnsi="Courier New" w:cs="Courier New"/>
          <w:color w:val="BBB529"/>
          <w:sz w:val="22"/>
          <w:szCs w:val="22"/>
        </w:rPr>
        <w:t>Slf4j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org.eclipse.paho.client.mqttv3.MqttConnectOptions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org.springframework.beans.factory.annotation.</w:t>
      </w:r>
      <w:r>
        <w:rPr>
          <w:rFonts w:ascii="Courier New" w:hAnsi="Courier New" w:cs="Courier New"/>
          <w:color w:val="BBB529"/>
          <w:sz w:val="22"/>
          <w:szCs w:val="22"/>
        </w:rPr>
        <w:t>Value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org.springframework.boot.autoconfigure.liquibase.</w:t>
      </w:r>
      <w:r>
        <w:rPr>
          <w:rFonts w:ascii="Courier New" w:hAnsi="Courier New" w:cs="Courier New"/>
          <w:color w:val="BBB529"/>
          <w:sz w:val="22"/>
          <w:szCs w:val="22"/>
        </w:rPr>
        <w:t>LiquibaseDataSource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org.springframework.boot.json.JsonParser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org.springframework.context.annotation.</w:t>
      </w:r>
      <w:r>
        <w:rPr>
          <w:rFonts w:ascii="Courier New" w:hAnsi="Courier New" w:cs="Courier New"/>
          <w:color w:val="BBB529"/>
          <w:sz w:val="22"/>
          <w:szCs w:val="22"/>
        </w:rPr>
        <w:t>Bean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org.springframework.context.annotation.</w:t>
      </w:r>
      <w:r>
        <w:rPr>
          <w:rFonts w:ascii="Courier New" w:hAnsi="Courier New" w:cs="Courier New"/>
          <w:color w:val="BBB529"/>
          <w:sz w:val="22"/>
          <w:szCs w:val="22"/>
        </w:rPr>
        <w:t>Configuration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org.springframework.integration.annotation.</w:t>
      </w:r>
      <w:r>
        <w:rPr>
          <w:rFonts w:ascii="Courier New" w:hAnsi="Courier New" w:cs="Courier New"/>
          <w:color w:val="BBB529"/>
          <w:sz w:val="22"/>
          <w:szCs w:val="22"/>
        </w:rPr>
        <w:t>IntegrationComponentScan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org.springframework.integration.annotation.</w:t>
      </w:r>
      <w:r>
        <w:rPr>
          <w:rFonts w:ascii="Courier New" w:hAnsi="Courier New" w:cs="Courier New"/>
          <w:color w:val="BBB529"/>
          <w:sz w:val="22"/>
          <w:szCs w:val="22"/>
        </w:rPr>
        <w:t>ServiceActivator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org.springframework.integration.channel.DirectChannel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org.springframework.integration.core.MessageProducer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org.springframework.integration.dsl.IntegrationFlow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org.springframework.integration.dsl.IntegrationFlows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org.springframework.integration.mqtt.core.DefaultMqttPahoClientFactory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lastRenderedPageBreak/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org.springframework.integration.mqtt.core.MqttPahoClientFactory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org.springframework.integration.mqtt.inbound.MqttPahoMessageDrivenChannelAdapter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org.springframework.integration.mqtt.outbound.MqttPahoMessageHandler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r>
        <w:rPr>
          <w:rFonts w:ascii="Courier New" w:hAnsi="Courier New" w:cs="Courier New"/>
          <w:color w:val="A9B7C6"/>
          <w:sz w:val="22"/>
          <w:szCs w:val="22"/>
        </w:rPr>
        <w:t>org.springframework.integration.mqtt.support.DefaultPahoMessageConverter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import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org.springframework.messaging.Message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org.springframework.messaging.MessageChannel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org.springframework.messaging.MessageHandler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org.springframework.messaging.MessagingException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cs="Courier New" w:hint="eastAsia"/>
          <w:i/>
          <w:iCs/>
          <w:color w:val="629755"/>
          <w:sz w:val="22"/>
          <w:szCs w:val="22"/>
        </w:rPr>
        <w:t>功能描述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: 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i/>
          <w:iCs/>
          <w:color w:val="77B767"/>
          <w:sz w:val="22"/>
          <w:szCs w:val="22"/>
        </w:rPr>
        <w:t>br</w:t>
      </w:r>
      <w:proofErr w:type="spellEnd"/>
      <w:r>
        <w:rPr>
          <w:rFonts w:ascii="Courier New" w:hAnsi="Courier New" w:cs="Courier New"/>
          <w:i/>
          <w:iCs/>
          <w:color w:val="77B767"/>
          <w:sz w:val="22"/>
          <w:szCs w:val="22"/>
        </w:rPr>
        <w:t>&gt;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* </w:t>
      </w:r>
      <w:r>
        <w:rPr>
          <w:rFonts w:cs="Courier New" w:hint="eastAsia"/>
          <w:i/>
          <w:iCs/>
          <w:color w:val="629755"/>
          <w:sz w:val="22"/>
          <w:szCs w:val="22"/>
        </w:rPr>
        <w:t>〈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mqtt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 </w:t>
      </w:r>
      <w:r>
        <w:rPr>
          <w:rFonts w:cs="Courier New" w:hint="eastAsia"/>
          <w:i/>
          <w:iCs/>
          <w:color w:val="629755"/>
          <w:sz w:val="22"/>
          <w:szCs w:val="22"/>
        </w:rPr>
        <w:t>发送消息端配置〉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@author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LoadHao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@create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2018/12/13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@since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1.0.0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color w:val="BBB529"/>
          <w:sz w:val="22"/>
          <w:szCs w:val="22"/>
        </w:rPr>
        <w:t>@Slf4j</w:t>
      </w:r>
      <w:r>
        <w:rPr>
          <w:rFonts w:ascii="Courier New" w:hAnsi="Courier New" w:cs="Courier New"/>
          <w:color w:val="BBB529"/>
          <w:sz w:val="22"/>
          <w:szCs w:val="22"/>
        </w:rPr>
        <w:br/>
        <w:t>@Configuration</w:t>
      </w:r>
      <w:r>
        <w:rPr>
          <w:rFonts w:ascii="Courier New" w:hAnsi="Courier New" w:cs="Courier New"/>
          <w:color w:val="BBB529"/>
          <w:sz w:val="22"/>
          <w:szCs w:val="22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22"/>
          <w:szCs w:val="22"/>
        </w:rPr>
        <w:t>IntegrationComponentScan</w:t>
      </w:r>
      <w:proofErr w:type="spellEnd"/>
      <w:r>
        <w:rPr>
          <w:rFonts w:ascii="Courier New" w:hAnsi="Courier New" w:cs="Courier New"/>
          <w:color w:val="BBB529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MqttClientConfig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spring.mqtt.username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9876AA"/>
          <w:sz w:val="22"/>
          <w:szCs w:val="22"/>
        </w:rPr>
        <w:t>username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spring.mqtt.password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r>
        <w:rPr>
          <w:rFonts w:ascii="Courier New" w:hAnsi="Courier New" w:cs="Courier New"/>
          <w:color w:val="9876AA"/>
          <w:sz w:val="22"/>
          <w:szCs w:val="22"/>
        </w:rPr>
        <w:t>password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"${spring.mqtt.url}"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hostUrl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"${spring.mqtt.client.id}"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clientId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spring.mqtt.default.topic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defaultTopic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spring.mqtt.qos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qos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@Value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"${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spring.mqtt.completionTimeout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}"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completionTimeout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@Bean</w:t>
      </w:r>
      <w:r>
        <w:rPr>
          <w:rFonts w:ascii="Courier New" w:hAnsi="Courier New" w:cs="Courier New"/>
          <w:color w:val="BBB529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getMqttConnectOptions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=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mqttConnectOptions.setUserName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9876AA"/>
          <w:sz w:val="22"/>
          <w:szCs w:val="22"/>
        </w:rPr>
        <w:t>username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mqttConnectOptions.setPassword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password</w:t>
      </w:r>
      <w:r>
        <w:rPr>
          <w:rFonts w:ascii="Courier New" w:hAnsi="Courier New" w:cs="Courier New"/>
          <w:color w:val="A9B7C6"/>
          <w:sz w:val="22"/>
          <w:szCs w:val="22"/>
        </w:rPr>
        <w:t>.toCharArray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mqttConnectOptions.setServerURIs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new </w:t>
      </w:r>
      <w:r>
        <w:rPr>
          <w:rFonts w:ascii="Courier New" w:hAnsi="Courier New" w:cs="Courier New"/>
          <w:color w:val="A9B7C6"/>
          <w:sz w:val="22"/>
          <w:szCs w:val="22"/>
        </w:rPr>
        <w:t>String[]{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hostUrl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})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mqttConnectOptions.setKeepAliveInterval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897BB"/>
          <w:sz w:val="22"/>
          <w:szCs w:val="22"/>
        </w:rPr>
        <w:t>2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mqttConnectOptions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@Bean</w:t>
      </w:r>
      <w:r>
        <w:rPr>
          <w:rFonts w:ascii="Courier New" w:hAnsi="Courier New" w:cs="Courier New"/>
          <w:color w:val="BBB529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MqttPahoClientFactory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mqttClientFactory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DefaultMqttPahoClientFactory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factory =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DefaultMqttPahoClientFactory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factory.setConnectionOptions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getMqttConnectOptions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return </w:t>
      </w:r>
      <w:r>
        <w:rPr>
          <w:rFonts w:ascii="Courier New" w:hAnsi="Courier New" w:cs="Courier New"/>
          <w:color w:val="A9B7C6"/>
          <w:sz w:val="22"/>
          <w:szCs w:val="22"/>
        </w:rPr>
        <w:t>factory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@Bean</w:t>
      </w:r>
      <w:r>
        <w:rPr>
          <w:rFonts w:ascii="Courier New" w:hAnsi="Courier New" w:cs="Courier New"/>
          <w:color w:val="BBB529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MessageChannel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mqttInputChannel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DirectChannel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@Bean</w:t>
      </w:r>
      <w:r>
        <w:rPr>
          <w:rFonts w:ascii="Courier New" w:hAnsi="Courier New" w:cs="Courier New"/>
          <w:color w:val="BBB529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MessageProducer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r>
        <w:rPr>
          <w:rFonts w:ascii="Courier New" w:hAnsi="Courier New" w:cs="Courier New"/>
          <w:color w:val="FFC66D"/>
          <w:sz w:val="22"/>
          <w:szCs w:val="22"/>
        </w:rPr>
        <w:t>inbound</w:t>
      </w:r>
      <w:r>
        <w:rPr>
          <w:rFonts w:ascii="Courier New" w:hAnsi="Courier New" w:cs="Courier New"/>
          <w:color w:val="A9B7C6"/>
          <w:sz w:val="22"/>
          <w:szCs w:val="22"/>
        </w:rPr>
        <w:t>()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MqttPahoMessageDrivenChannelAdapter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adapter =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MqttPahoMessageDrivenChannelAdapter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clientId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mqttClientFactory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defaultTopic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adapter.setCompletionTimeout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completionTimeout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adapter.setConverter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DefaultPahoMessageConverter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adapter.setQos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9876AA"/>
          <w:sz w:val="22"/>
          <w:szCs w:val="22"/>
        </w:rPr>
        <w:t>qos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adapter.setOutputChannel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mqttInputChannel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return </w:t>
      </w:r>
      <w:r>
        <w:rPr>
          <w:rFonts w:ascii="Courier New" w:hAnsi="Courier New" w:cs="Courier New"/>
          <w:color w:val="A9B7C6"/>
          <w:sz w:val="22"/>
          <w:szCs w:val="22"/>
        </w:rPr>
        <w:t>adapter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BBB529"/>
          <w:sz w:val="22"/>
          <w:szCs w:val="22"/>
        </w:rPr>
        <w:t>@Bean</w:t>
      </w:r>
      <w:r>
        <w:rPr>
          <w:rFonts w:ascii="Courier New" w:hAnsi="Courier New" w:cs="Courier New"/>
          <w:color w:val="BBB529"/>
          <w:sz w:val="22"/>
          <w:szCs w:val="22"/>
        </w:rPr>
        <w:br/>
        <w:t xml:space="preserve">    @</w:t>
      </w:r>
      <w:proofErr w:type="spellStart"/>
      <w:r>
        <w:rPr>
          <w:rFonts w:ascii="Courier New" w:hAnsi="Courier New" w:cs="Courier New"/>
          <w:color w:val="BBB529"/>
          <w:sz w:val="22"/>
          <w:szCs w:val="22"/>
        </w:rPr>
        <w:t>ServiceActivator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D0D0FF"/>
          <w:sz w:val="22"/>
          <w:szCs w:val="22"/>
        </w:rPr>
        <w:t>inputChannel</w:t>
      </w:r>
      <w:proofErr w:type="spellEnd"/>
      <w:r>
        <w:rPr>
          <w:rFonts w:ascii="Courier New" w:hAnsi="Courier New" w:cs="Courier New"/>
          <w:color w:val="D0D0FF"/>
          <w:sz w:val="22"/>
          <w:szCs w:val="22"/>
        </w:rPr>
        <w:t xml:space="preserve">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= </w:t>
      </w:r>
      <w:r>
        <w:rPr>
          <w:rFonts w:ascii="Courier New" w:hAnsi="Courier New" w:cs="Courier New"/>
          <w:color w:val="6A8759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mqttInputChannel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MessageHandler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</w:t>
      </w:r>
      <w:r>
        <w:rPr>
          <w:rFonts w:ascii="Courier New" w:hAnsi="Courier New" w:cs="Courier New"/>
          <w:color w:val="FFC66D"/>
          <w:sz w:val="22"/>
          <w:szCs w:val="22"/>
        </w:rPr>
        <w:t>handler</w:t>
      </w:r>
      <w:r>
        <w:rPr>
          <w:rFonts w:ascii="Courier New" w:hAnsi="Courier New" w:cs="Courier New"/>
          <w:color w:val="A9B7C6"/>
          <w:sz w:val="22"/>
          <w:szCs w:val="22"/>
        </w:rPr>
        <w:t>()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A9B7C6"/>
          <w:sz w:val="22"/>
          <w:szCs w:val="22"/>
        </w:rPr>
        <w:t>message -&gt;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try </w:t>
      </w:r>
      <w:r>
        <w:rPr>
          <w:rFonts w:ascii="Courier New" w:hAnsi="Courier New" w:cs="Courier New"/>
          <w:color w:val="A9B7C6"/>
          <w:sz w:val="22"/>
          <w:szCs w:val="22"/>
        </w:rPr>
        <w:t>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2"/>
          <w:szCs w:val="22"/>
        </w:rPr>
        <w:t>//</w:t>
      </w:r>
      <w:r>
        <w:rPr>
          <w:rFonts w:cs="Courier New" w:hint="eastAsia"/>
          <w:color w:val="808080"/>
          <w:sz w:val="22"/>
          <w:szCs w:val="22"/>
        </w:rPr>
        <w:t>这里拿到发布的消息内容，做具体的业务逻辑处理</w:t>
      </w:r>
      <w:r>
        <w:rPr>
          <w:rFonts w:cs="Courier New" w:hint="eastAsia"/>
          <w:color w:val="808080"/>
          <w:sz w:val="22"/>
          <w:szCs w:val="22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message.getPayload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().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toString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9876AA"/>
          <w:sz w:val="22"/>
          <w:szCs w:val="22"/>
        </w:rPr>
        <w:t>log</w:t>
      </w:r>
      <w:r>
        <w:rPr>
          <w:rFonts w:ascii="Courier New" w:hAnsi="Courier New" w:cs="Courier New"/>
          <w:color w:val="A9B7C6"/>
          <w:sz w:val="22"/>
          <w:szCs w:val="22"/>
        </w:rPr>
        <w:t>.info(</w:t>
      </w:r>
      <w:r>
        <w:rPr>
          <w:rFonts w:ascii="Courier New" w:hAnsi="Courier New" w:cs="Courier New"/>
          <w:color w:val="6A8759"/>
          <w:sz w:val="22"/>
          <w:szCs w:val="22"/>
        </w:rPr>
        <w:t xml:space="preserve">"Message :" </w:t>
      </w:r>
      <w:r>
        <w:rPr>
          <w:rFonts w:ascii="Courier New" w:hAnsi="Courier New" w:cs="Courier New"/>
          <w:color w:val="A9B7C6"/>
          <w:sz w:val="22"/>
          <w:szCs w:val="22"/>
        </w:rPr>
        <w:t>+ string)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}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catch 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MessagingException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ex) {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        </w:t>
      </w:r>
      <w:proofErr w:type="spellStart"/>
      <w:r>
        <w:rPr>
          <w:rFonts w:ascii="Courier New" w:hAnsi="Courier New" w:cs="Courier New"/>
          <w:i/>
          <w:iCs/>
          <w:color w:val="9876AA"/>
          <w:sz w:val="22"/>
          <w:szCs w:val="22"/>
        </w:rPr>
        <w:t>log</w:t>
      </w:r>
      <w:r>
        <w:rPr>
          <w:rFonts w:ascii="Courier New" w:hAnsi="Courier New" w:cs="Courier New"/>
          <w:color w:val="A9B7C6"/>
          <w:sz w:val="22"/>
          <w:szCs w:val="22"/>
        </w:rPr>
        <w:t>.error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6A8759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MassageHandler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 xml:space="preserve"> is error!++++"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+ ex + </w:t>
      </w:r>
      <w:r>
        <w:rPr>
          <w:rFonts w:ascii="Courier New" w:hAnsi="Courier New" w:cs="Courier New"/>
          <w:color w:val="6A8759"/>
          <w:sz w:val="22"/>
          <w:szCs w:val="22"/>
        </w:rPr>
        <w:t>"++++"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    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    }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A9B7C6"/>
          <w:sz w:val="22"/>
          <w:szCs w:val="22"/>
        </w:rPr>
        <w:t>}</w:t>
      </w:r>
      <w:r>
        <w:rPr>
          <w:rFonts w:ascii="Courier New" w:hAnsi="Courier New" w:cs="Courier New"/>
          <w:color w:val="A9B7C6"/>
          <w:sz w:val="22"/>
          <w:szCs w:val="22"/>
        </w:rPr>
        <w:br/>
        <w:t>}</w:t>
      </w:r>
    </w:p>
    <w:p w:rsidR="00101C8C" w:rsidRDefault="00101C8C" w:rsidP="00C66A5B">
      <w:pPr>
        <w:rPr>
          <w:rFonts w:eastAsia="宋体"/>
          <w:shd w:val="clear" w:color="auto" w:fill="FFFFFF"/>
        </w:rPr>
      </w:pPr>
    </w:p>
    <w:p w:rsidR="00E76584" w:rsidRPr="00E76584" w:rsidRDefault="00E76584" w:rsidP="00E76584">
      <w:pPr>
        <w:pStyle w:val="4"/>
        <w:rPr>
          <w:rFonts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发布</w:t>
      </w:r>
      <w:r>
        <w:rPr>
          <w:rFonts w:ascii="宋体" w:eastAsia="宋体" w:hAnsi="宋体" w:cs="宋体" w:hint="eastAsia"/>
          <w:shd w:val="clear" w:color="auto" w:fill="FFFFFF"/>
        </w:rPr>
        <w:t>者配置类</w:t>
      </w:r>
      <w:proofErr w:type="spellStart"/>
      <w:r w:rsidRPr="00C8487D">
        <w:rPr>
          <w:shd w:val="clear" w:color="auto" w:fill="FFFFFF"/>
        </w:rPr>
        <w:t>Mqtt</w:t>
      </w:r>
      <w:r w:rsidR="00C22C3B" w:rsidRPr="003B74AF">
        <w:rPr>
          <w:rFonts w:hint="eastAsia"/>
          <w:shd w:val="clear" w:color="auto" w:fill="FFFFFF"/>
        </w:rPr>
        <w:t>Server</w:t>
      </w:r>
      <w:r w:rsidRPr="00C8487D">
        <w:rPr>
          <w:shd w:val="clear" w:color="auto" w:fill="FFFFFF"/>
        </w:rPr>
        <w:t>Config</w:t>
      </w:r>
      <w:proofErr w:type="spellEnd"/>
      <w:r w:rsidRPr="003B74AF">
        <w:rPr>
          <w:rFonts w:ascii="宋体" w:eastAsia="宋体" w:hAnsi="宋体" w:cs="宋体" w:hint="eastAsia"/>
          <w:shd w:val="clear" w:color="auto" w:fill="FFFFFF"/>
        </w:rPr>
        <w:t>：</w:t>
      </w:r>
    </w:p>
    <w:p w:rsidR="00E76584" w:rsidRPr="00E76584" w:rsidRDefault="00E76584" w:rsidP="00E765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2"/>
          <w:szCs w:val="22"/>
        </w:rPr>
      </w:pP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/**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Copyright (C), 2018-2018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FileName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: 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MqttSenderConfig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Author:   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LoadHao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Date:     2018/12/13 14:30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Description: 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mqtt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 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t>发送消息端配置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br/>
        <w:t xml:space="preserve">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* History: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&lt;author&gt;          &lt;time&gt;          &lt;version&gt;          &lt;</w:t>
      </w:r>
      <w:proofErr w:type="spellStart"/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desc</w:t>
      </w:r>
      <w:proofErr w:type="spellEnd"/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&gt;</w:t>
      </w:r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br/>
        <w:t xml:space="preserve">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* 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t>作者姓名           修改时间           版本号              描述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br/>
        <w:t xml:space="preserve">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*/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package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com.iwhalecloud.mqtt.instance.server.mqtt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org.eclipse.paho.client.mqttv3.MqttConnectOptions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org.springframework.beans.factory.annotation.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Value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org.springframework.context.annotation.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Bean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org.springframework.context.annotation.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Configuration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org.springframework.integration.annotation.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IntegrationComponentScan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proofErr w:type="spellStart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import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org.springframework.integration.annotation.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ServiceActivator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org.springframework.integration.channel.DirectChannel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org.springframework.integration.mqtt.core.DefaultMqttPahoClientFactory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proofErr w:type="spellStart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import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org.springframework.integration.mqtt.core.MqttPahoClientFactory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org.springframework.integration.mqtt.outbound.MqttPahoMessageHandler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proofErr w:type="spellStart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import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org.springframework.messaging.MessageChannel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import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org.springframework.messaging.MessageHandler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/**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lastRenderedPageBreak/>
        <w:t xml:space="preserve"> * 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t>功能描述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: </w:t>
      </w:r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&lt;</w:t>
      </w:r>
      <w:proofErr w:type="spellStart"/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br</w:t>
      </w:r>
      <w:proofErr w:type="spellEnd"/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t>&gt;</w:t>
      </w:r>
      <w:r w:rsidRPr="00E76584">
        <w:rPr>
          <w:rFonts w:ascii="Courier New" w:eastAsia="宋体" w:hAnsi="Courier New" w:cs="Courier New"/>
          <w:i/>
          <w:iCs/>
          <w:color w:val="77B767"/>
          <w:kern w:val="0"/>
          <w:sz w:val="22"/>
          <w:szCs w:val="22"/>
        </w:rPr>
        <w:br/>
        <w:t xml:space="preserve">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* 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t>〈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mqtt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 xml:space="preserve"> 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t>发送消息端配置〉</w:t>
      </w:r>
      <w:r w:rsidRPr="00E76584">
        <w:rPr>
          <w:rFonts w:ascii="宋体" w:eastAsia="宋体" w:hAnsi="宋体" w:cs="Courier New" w:hint="eastAsia"/>
          <w:i/>
          <w:iCs/>
          <w:color w:val="629755"/>
          <w:kern w:val="0"/>
          <w:sz w:val="22"/>
          <w:szCs w:val="22"/>
        </w:rPr>
        <w:br/>
        <w:t xml:space="preserve">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*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E765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2"/>
          <w:szCs w:val="22"/>
        </w:rPr>
        <w:t xml:space="preserve">@author </w:t>
      </w:r>
      <w:proofErr w:type="spellStart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LoadHao</w:t>
      </w:r>
      <w:proofErr w:type="spellEnd"/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E765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2"/>
          <w:szCs w:val="22"/>
        </w:rPr>
        <w:t xml:space="preserve">@create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2018/12/13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 </w:t>
      </w:r>
      <w:r w:rsidRPr="00E76584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2"/>
          <w:szCs w:val="22"/>
        </w:rPr>
        <w:t xml:space="preserve">@since 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t>1.0.0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  <w:t xml:space="preserve"> */</w:t>
      </w:r>
      <w:r w:rsidRPr="00E76584">
        <w:rPr>
          <w:rFonts w:ascii="Courier New" w:eastAsia="宋体" w:hAnsi="Courier New" w:cs="Courier New"/>
          <w:i/>
          <w:iCs/>
          <w:color w:val="629755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@Configuration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  <w:t>@</w:t>
      </w:r>
      <w:proofErr w:type="spellStart"/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IntegrationComponentScan</w:t>
      </w:r>
      <w:proofErr w:type="spellEnd"/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public class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MqttServerConfig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{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@Value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"${</w:t>
      </w:r>
      <w:proofErr w:type="spellStart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spring.mqtt.username</w:t>
      </w:r>
      <w:proofErr w:type="spellEnd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}"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private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String </w:t>
      </w:r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username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@Value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"${</w:t>
      </w:r>
      <w:proofErr w:type="spellStart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spring.mqtt.password</w:t>
      </w:r>
      <w:proofErr w:type="spellEnd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}"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private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String </w:t>
      </w:r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password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@Value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"${spring.mqtt.url}"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private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String 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hostUrl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@Value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"${spring.mqtt.service.id}"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private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String 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serviceId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@Value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"${</w:t>
      </w:r>
      <w:proofErr w:type="spellStart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spring.mqtt.default.topic</w:t>
      </w:r>
      <w:proofErr w:type="spellEnd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}"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private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String 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defaultTopic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@Bean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public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FFC66D"/>
          <w:kern w:val="0"/>
          <w:sz w:val="22"/>
          <w:szCs w:val="22"/>
        </w:rPr>
        <w:t>getMqttConnectOptions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 {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=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new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mqttConnectOptions.setUserName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username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mqttConnectOptions.setPassword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password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.toCharArray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mqttConnectOptions.setServerURIs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new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String[]{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hostUrl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})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mqttConnectOptions.setKeepAliveInterval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6897BB"/>
          <w:kern w:val="0"/>
          <w:sz w:val="22"/>
          <w:szCs w:val="22"/>
        </w:rPr>
        <w:t>2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lastRenderedPageBreak/>
        <w:t xml:space="preserve">        return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mqttConnectOptions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}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@Bean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public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MqttPahoClientFactory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FFC66D"/>
          <w:kern w:val="0"/>
          <w:sz w:val="22"/>
          <w:szCs w:val="22"/>
        </w:rPr>
        <w:t>mqttClientFactory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 {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DefaultMqttPahoClientFactory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factory =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new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DefaultMqttPahoClientFactory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factory.setConnectionOptions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getMqttConnectOptions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return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factory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}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@Bean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  <w:t xml:space="preserve">    @</w:t>
      </w:r>
      <w:proofErr w:type="spellStart"/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ServiceActivator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proofErr w:type="spellStart"/>
      <w:r w:rsidRPr="00E76584">
        <w:rPr>
          <w:rFonts w:ascii="Courier New" w:eastAsia="宋体" w:hAnsi="Courier New" w:cs="Courier New"/>
          <w:color w:val="D0D0FF"/>
          <w:kern w:val="0"/>
          <w:sz w:val="22"/>
          <w:szCs w:val="22"/>
        </w:rPr>
        <w:t>inputChannel</w:t>
      </w:r>
      <w:proofErr w:type="spellEnd"/>
      <w:r w:rsidRPr="00E76584">
        <w:rPr>
          <w:rFonts w:ascii="Courier New" w:eastAsia="宋体" w:hAnsi="Courier New" w:cs="Courier New"/>
          <w:color w:val="D0D0FF"/>
          <w:kern w:val="0"/>
          <w:sz w:val="22"/>
          <w:szCs w:val="22"/>
        </w:rPr>
        <w:t xml:space="preserve">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= </w:t>
      </w:r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</w:t>
      </w:r>
      <w:proofErr w:type="spellStart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mqttOutboundChannel</w:t>
      </w:r>
      <w:proofErr w:type="spellEnd"/>
      <w:r w:rsidRPr="00E76584">
        <w:rPr>
          <w:rFonts w:ascii="Courier New" w:eastAsia="宋体" w:hAnsi="Courier New" w:cs="Courier New"/>
          <w:color w:val="6A8759"/>
          <w:kern w:val="0"/>
          <w:sz w:val="22"/>
          <w:szCs w:val="22"/>
        </w:rPr>
        <w:t>"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public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MessageHandler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FFC66D"/>
          <w:kern w:val="0"/>
          <w:sz w:val="22"/>
          <w:szCs w:val="22"/>
        </w:rPr>
        <w:t>mqttOutbound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 {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MqttPahoMessageHandler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messageHandler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=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new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MqttPahoMessageHandler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serviceId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,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mqttClientFactory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messageHandler.setAsync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true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messageHandler.setDefaultTopic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</w:t>
      </w:r>
      <w:proofErr w:type="spellStart"/>
      <w:r w:rsidRPr="00E76584">
        <w:rPr>
          <w:rFonts w:ascii="Courier New" w:eastAsia="宋体" w:hAnsi="Courier New" w:cs="Courier New"/>
          <w:color w:val="9876AA"/>
          <w:kern w:val="0"/>
          <w:sz w:val="22"/>
          <w:szCs w:val="22"/>
        </w:rPr>
        <w:t>defaultTopic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    return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messageHandler</w:t>
      </w:r>
      <w:proofErr w:type="spellEnd"/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}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t>@Bean</w:t>
      </w:r>
      <w:r w:rsidRPr="00E76584">
        <w:rPr>
          <w:rFonts w:ascii="Courier New" w:eastAsia="宋体" w:hAnsi="Courier New" w:cs="Courier New"/>
          <w:color w:val="BBB529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public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MessageChannel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 xml:space="preserve"> </w:t>
      </w:r>
      <w:proofErr w:type="spellStart"/>
      <w:r w:rsidRPr="00E76584">
        <w:rPr>
          <w:rFonts w:ascii="Courier New" w:eastAsia="宋体" w:hAnsi="Courier New" w:cs="Courier New"/>
          <w:color w:val="FFC66D"/>
          <w:kern w:val="0"/>
          <w:sz w:val="22"/>
          <w:szCs w:val="22"/>
        </w:rPr>
        <w:t>mqttOutboundChannel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 {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 xml:space="preserve">        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 xml:space="preserve">return new </w:t>
      </w:r>
      <w:proofErr w:type="spellStart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DirectChannel</w:t>
      </w:r>
      <w:proofErr w:type="spellEnd"/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()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t>;</w:t>
      </w:r>
      <w:r w:rsidRPr="00E76584">
        <w:rPr>
          <w:rFonts w:ascii="Courier New" w:eastAsia="宋体" w:hAnsi="Courier New" w:cs="Courier New"/>
          <w:color w:val="CC7832"/>
          <w:kern w:val="0"/>
          <w:sz w:val="22"/>
          <w:szCs w:val="22"/>
        </w:rPr>
        <w:br/>
        <w:t xml:space="preserve">    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t>}</w:t>
      </w:r>
      <w:r w:rsidRPr="00E76584">
        <w:rPr>
          <w:rFonts w:ascii="Courier New" w:eastAsia="宋体" w:hAnsi="Courier New" w:cs="Courier New"/>
          <w:color w:val="A9B7C6"/>
          <w:kern w:val="0"/>
          <w:sz w:val="22"/>
          <w:szCs w:val="22"/>
        </w:rPr>
        <w:br/>
        <w:t>}</w:t>
      </w:r>
    </w:p>
    <w:p w:rsidR="00E76584" w:rsidRDefault="00E76584" w:rsidP="00C66A5B">
      <w:pPr>
        <w:rPr>
          <w:rFonts w:eastAsia="宋体"/>
          <w:shd w:val="clear" w:color="auto" w:fill="FFFFFF"/>
        </w:rPr>
      </w:pPr>
    </w:p>
    <w:p w:rsidR="009E539F" w:rsidRDefault="00346685" w:rsidP="00346685">
      <w:pPr>
        <w:pStyle w:val="4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消息推送接口</w:t>
      </w:r>
    </w:p>
    <w:p w:rsidR="008F54EF" w:rsidRDefault="008F54EF" w:rsidP="008F54EF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2"/>
          <w:szCs w:val="22"/>
        </w:rPr>
      </w:pPr>
      <w:r>
        <w:rPr>
          <w:rFonts w:ascii="Courier New" w:hAnsi="Courier New" w:cs="Courier New"/>
          <w:i/>
          <w:iCs/>
          <w:color w:val="629755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Copyright (C), 2018-2018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lastRenderedPageBreak/>
        <w:t xml:space="preserve"> *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FileName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: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MqttGateway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Author:  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LoadHao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Date:     2018/12/13 14:33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Description: </w:t>
      </w:r>
      <w:r>
        <w:rPr>
          <w:rFonts w:cs="Courier New" w:hint="eastAsia"/>
          <w:i/>
          <w:iCs/>
          <w:color w:val="629755"/>
          <w:sz w:val="22"/>
          <w:szCs w:val="22"/>
        </w:rPr>
        <w:t>消息推送接口类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 History: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t>&lt;author&gt;          &lt;time&gt;          &lt;version&gt;          &lt;</w:t>
      </w:r>
      <w:proofErr w:type="spellStart"/>
      <w:r>
        <w:rPr>
          <w:rFonts w:ascii="Courier New" w:hAnsi="Courier New" w:cs="Courier New"/>
          <w:i/>
          <w:iCs/>
          <w:color w:val="77B767"/>
          <w:sz w:val="22"/>
          <w:szCs w:val="22"/>
        </w:rPr>
        <w:t>desc</w:t>
      </w:r>
      <w:proofErr w:type="spellEnd"/>
      <w:r>
        <w:rPr>
          <w:rFonts w:ascii="Courier New" w:hAnsi="Courier New" w:cs="Courier New"/>
          <w:i/>
          <w:iCs/>
          <w:color w:val="77B767"/>
          <w:sz w:val="22"/>
          <w:szCs w:val="22"/>
        </w:rPr>
        <w:t>&gt;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* </w:t>
      </w:r>
      <w:r>
        <w:rPr>
          <w:rFonts w:cs="Courier New" w:hint="eastAsia"/>
          <w:i/>
          <w:iCs/>
          <w:color w:val="629755"/>
          <w:sz w:val="22"/>
          <w:szCs w:val="22"/>
        </w:rPr>
        <w:t>作者姓名           修改时间           版本号              描述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*/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 xml:space="preserve">package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com.iwhalecloud.mqtt.instance.server.mqtt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org.springframework.integration.annotation.</w:t>
      </w:r>
      <w:r>
        <w:rPr>
          <w:rFonts w:ascii="Courier New" w:hAnsi="Courier New" w:cs="Courier New"/>
          <w:color w:val="BBB529"/>
          <w:sz w:val="22"/>
          <w:szCs w:val="22"/>
        </w:rPr>
        <w:t>MessagingGateway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org.springframework.integration.mqtt.support.MqttHeaders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org.springframework.messaging.handler.annotation.</w:t>
      </w:r>
      <w:r>
        <w:rPr>
          <w:rFonts w:ascii="Courier New" w:hAnsi="Courier New" w:cs="Courier New"/>
          <w:color w:val="BBB529"/>
          <w:sz w:val="22"/>
          <w:szCs w:val="22"/>
        </w:rPr>
        <w:t>Header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/**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cs="Courier New" w:hint="eastAsia"/>
          <w:i/>
          <w:iCs/>
          <w:color w:val="629755"/>
          <w:sz w:val="22"/>
          <w:szCs w:val="22"/>
        </w:rPr>
        <w:t>功能描述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: 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i/>
          <w:iCs/>
          <w:color w:val="77B767"/>
          <w:sz w:val="22"/>
          <w:szCs w:val="22"/>
        </w:rPr>
        <w:t>br</w:t>
      </w:r>
      <w:proofErr w:type="spellEnd"/>
      <w:r>
        <w:rPr>
          <w:rFonts w:ascii="Courier New" w:hAnsi="Courier New" w:cs="Courier New"/>
          <w:i/>
          <w:iCs/>
          <w:color w:val="77B767"/>
          <w:sz w:val="22"/>
          <w:szCs w:val="22"/>
        </w:rPr>
        <w:t>&gt;</w:t>
      </w:r>
      <w:r>
        <w:rPr>
          <w:rFonts w:ascii="Courier New" w:hAnsi="Courier New" w:cs="Courier New"/>
          <w:i/>
          <w:iCs/>
          <w:color w:val="77B767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 xml:space="preserve">* </w:t>
      </w:r>
      <w:r>
        <w:rPr>
          <w:rFonts w:cs="Courier New" w:hint="eastAsia"/>
          <w:i/>
          <w:iCs/>
          <w:color w:val="629755"/>
          <w:sz w:val="22"/>
          <w:szCs w:val="22"/>
        </w:rPr>
        <w:t>〈消息推送接口〉</w:t>
      </w:r>
      <w:r>
        <w:rPr>
          <w:rFonts w:cs="Courier New" w:hint="eastAsia"/>
          <w:i/>
          <w:iCs/>
          <w:color w:val="629755"/>
          <w:sz w:val="22"/>
          <w:szCs w:val="22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*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@author </w:t>
      </w:r>
      <w:proofErr w:type="spellStart"/>
      <w:r>
        <w:rPr>
          <w:rFonts w:ascii="Courier New" w:hAnsi="Courier New" w:cs="Courier New"/>
          <w:i/>
          <w:iCs/>
          <w:color w:val="629755"/>
          <w:sz w:val="22"/>
          <w:szCs w:val="22"/>
        </w:rPr>
        <w:t>LoadHao</w:t>
      </w:r>
      <w:proofErr w:type="spellEnd"/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@create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2018/12/13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2"/>
          <w:szCs w:val="22"/>
        </w:rPr>
        <w:t xml:space="preserve">@since 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t>1.0.0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2"/>
          <w:szCs w:val="22"/>
        </w:rPr>
        <w:br/>
      </w:r>
      <w:r>
        <w:rPr>
          <w:rFonts w:ascii="Courier New" w:hAnsi="Courier New" w:cs="Courier New"/>
          <w:color w:val="BBB529"/>
          <w:sz w:val="22"/>
          <w:szCs w:val="22"/>
        </w:rPr>
        <w:t>@</w:t>
      </w:r>
      <w:proofErr w:type="spellStart"/>
      <w:r>
        <w:rPr>
          <w:rFonts w:ascii="Courier New" w:hAnsi="Courier New" w:cs="Courier New"/>
          <w:color w:val="BBB529"/>
          <w:sz w:val="22"/>
          <w:szCs w:val="22"/>
        </w:rPr>
        <w:t>MessagingGateway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D0D0FF"/>
          <w:sz w:val="22"/>
          <w:szCs w:val="22"/>
        </w:rPr>
        <w:t>defaultRequestChannel</w:t>
      </w:r>
      <w:proofErr w:type="spellEnd"/>
      <w:r>
        <w:rPr>
          <w:rFonts w:ascii="Courier New" w:hAnsi="Courier New" w:cs="Courier New"/>
          <w:color w:val="D0D0FF"/>
          <w:sz w:val="22"/>
          <w:szCs w:val="22"/>
        </w:rPr>
        <w:t xml:space="preserve"> </w:t>
      </w:r>
      <w:r>
        <w:rPr>
          <w:rFonts w:ascii="Courier New" w:hAnsi="Courier New" w:cs="Courier New"/>
          <w:color w:val="A9B7C6"/>
          <w:sz w:val="22"/>
          <w:szCs w:val="22"/>
        </w:rPr>
        <w:t xml:space="preserve">= </w:t>
      </w:r>
      <w:r>
        <w:rPr>
          <w:rFonts w:ascii="Courier New" w:hAnsi="Courier New" w:cs="Courier New"/>
          <w:color w:val="6A8759"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color w:val="6A8759"/>
          <w:sz w:val="22"/>
          <w:szCs w:val="22"/>
        </w:rPr>
        <w:t>mqttOutboundChannel</w:t>
      </w:r>
      <w:proofErr w:type="spellEnd"/>
      <w:r>
        <w:rPr>
          <w:rFonts w:ascii="Courier New" w:hAnsi="Courier New" w:cs="Courier New"/>
          <w:color w:val="6A8759"/>
          <w:sz w:val="22"/>
          <w:szCs w:val="22"/>
        </w:rPr>
        <w:t>"</w:t>
      </w:r>
      <w:r>
        <w:rPr>
          <w:rFonts w:ascii="Courier New" w:hAnsi="Courier New" w:cs="Courier New"/>
          <w:color w:val="A9B7C6"/>
          <w:sz w:val="22"/>
          <w:szCs w:val="22"/>
        </w:rPr>
        <w:t>)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t xml:space="preserve">public interface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MqttGateway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 {</w:t>
      </w:r>
      <w:r>
        <w:rPr>
          <w:rFonts w:ascii="Courier New" w:hAnsi="Courier New" w:cs="Courier New"/>
          <w:color w:val="A9B7C6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void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sendToMqtt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(String data)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void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sendToMqtt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BBB529"/>
          <w:sz w:val="22"/>
          <w:szCs w:val="22"/>
        </w:rPr>
        <w:t>@Header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MqttHeaders.</w:t>
      </w:r>
      <w:r>
        <w:rPr>
          <w:rFonts w:ascii="Courier New" w:hAnsi="Courier New" w:cs="Courier New"/>
          <w:i/>
          <w:iCs/>
          <w:color w:val="9876AA"/>
          <w:sz w:val="22"/>
          <w:szCs w:val="22"/>
        </w:rPr>
        <w:t>TOPIC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) String topic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>
        <w:rPr>
          <w:rFonts w:ascii="Courier New" w:hAnsi="Courier New" w:cs="Courier New"/>
          <w:color w:val="A9B7C6"/>
          <w:sz w:val="22"/>
          <w:szCs w:val="22"/>
        </w:rPr>
        <w:t>String payload)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CC7832"/>
          <w:sz w:val="22"/>
          <w:szCs w:val="22"/>
        </w:rPr>
        <w:br/>
        <w:t xml:space="preserve">    void </w:t>
      </w:r>
      <w:proofErr w:type="spellStart"/>
      <w:r>
        <w:rPr>
          <w:rFonts w:ascii="Courier New" w:hAnsi="Courier New" w:cs="Courier New"/>
          <w:color w:val="FFC66D"/>
          <w:sz w:val="22"/>
          <w:szCs w:val="22"/>
        </w:rPr>
        <w:t>sendToMqtt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(</w:t>
      </w:r>
      <w:r>
        <w:rPr>
          <w:rFonts w:ascii="Courier New" w:hAnsi="Courier New" w:cs="Courier New"/>
          <w:color w:val="BBB529"/>
          <w:sz w:val="22"/>
          <w:szCs w:val="22"/>
        </w:rPr>
        <w:t>@Header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MqttHeaders.</w:t>
      </w:r>
      <w:r>
        <w:rPr>
          <w:rFonts w:ascii="Courier New" w:hAnsi="Courier New" w:cs="Courier New"/>
          <w:i/>
          <w:iCs/>
          <w:color w:val="9876AA"/>
          <w:sz w:val="22"/>
          <w:szCs w:val="22"/>
        </w:rPr>
        <w:t>TOPIC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>) String topic</w:t>
      </w:r>
      <w:r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>
        <w:rPr>
          <w:rFonts w:ascii="Courier New" w:hAnsi="Courier New" w:cs="Courier New"/>
          <w:color w:val="BBB529"/>
          <w:sz w:val="22"/>
          <w:szCs w:val="22"/>
        </w:rPr>
        <w:lastRenderedPageBreak/>
        <w:t>@Header</w:t>
      </w:r>
      <w:r>
        <w:rPr>
          <w:rFonts w:ascii="Courier New" w:hAnsi="Courier New" w:cs="Courier New"/>
          <w:color w:val="A9B7C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MqttHeaders.</w:t>
      </w:r>
      <w:r>
        <w:rPr>
          <w:rFonts w:ascii="Courier New" w:hAnsi="Courier New" w:cs="Courier New"/>
          <w:i/>
          <w:iCs/>
          <w:color w:val="9876AA"/>
          <w:sz w:val="22"/>
          <w:szCs w:val="22"/>
        </w:rPr>
        <w:t>QOS</w:t>
      </w:r>
      <w:proofErr w:type="spellEnd"/>
      <w:r>
        <w:rPr>
          <w:rFonts w:ascii="Courier New" w:hAnsi="Courier New" w:cs="Courier New"/>
          <w:color w:val="A9B7C6"/>
          <w:sz w:val="22"/>
          <w:szCs w:val="22"/>
        </w:rPr>
        <w:t xml:space="preserve">) </w:t>
      </w:r>
      <w:proofErr w:type="spellStart"/>
      <w:r>
        <w:rPr>
          <w:rFonts w:ascii="Courier New" w:hAnsi="Courier New" w:cs="Courier New"/>
          <w:color w:val="CC7832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2"/>
          <w:szCs w:val="22"/>
        </w:rPr>
        <w:t>qos</w:t>
      </w:r>
      <w:proofErr w:type="spellEnd"/>
      <w:r>
        <w:rPr>
          <w:rFonts w:ascii="Courier New" w:hAnsi="Courier New" w:cs="Courier New"/>
          <w:color w:val="CC7832"/>
          <w:sz w:val="22"/>
          <w:szCs w:val="22"/>
        </w:rPr>
        <w:t xml:space="preserve">, </w:t>
      </w:r>
      <w:r>
        <w:rPr>
          <w:rFonts w:ascii="Courier New" w:hAnsi="Courier New" w:cs="Courier New"/>
          <w:color w:val="A9B7C6"/>
          <w:sz w:val="22"/>
          <w:szCs w:val="22"/>
        </w:rPr>
        <w:t>String payload)</w:t>
      </w:r>
      <w:r>
        <w:rPr>
          <w:rFonts w:ascii="Courier New" w:hAnsi="Courier New" w:cs="Courier New"/>
          <w:color w:val="CC7832"/>
          <w:sz w:val="22"/>
          <w:szCs w:val="22"/>
        </w:rPr>
        <w:t>;</w:t>
      </w:r>
      <w:r>
        <w:rPr>
          <w:rFonts w:ascii="Courier New" w:hAnsi="Courier New" w:cs="Courier New"/>
          <w:color w:val="CC7832"/>
          <w:sz w:val="22"/>
          <w:szCs w:val="22"/>
        </w:rPr>
        <w:br/>
      </w:r>
      <w:r>
        <w:rPr>
          <w:rFonts w:ascii="Courier New" w:hAnsi="Courier New" w:cs="Courier New"/>
          <w:color w:val="A9B7C6"/>
          <w:sz w:val="22"/>
          <w:szCs w:val="22"/>
        </w:rPr>
        <w:t>}</w:t>
      </w:r>
    </w:p>
    <w:p w:rsidR="00346685" w:rsidRPr="008B50BE" w:rsidRDefault="008B50BE" w:rsidP="0034668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至此项目</w:t>
      </w:r>
      <w:proofErr w:type="gramEnd"/>
      <w:r>
        <w:rPr>
          <w:rFonts w:eastAsia="宋体" w:hint="eastAsia"/>
        </w:rPr>
        <w:t>消息订阅者和发布者已经</w:t>
      </w:r>
      <w:r w:rsidR="005A65F7">
        <w:rPr>
          <w:rFonts w:eastAsia="宋体" w:hint="eastAsia"/>
        </w:rPr>
        <w:t>实现</w:t>
      </w:r>
      <w:r w:rsidR="005A65F7">
        <w:rPr>
          <w:rFonts w:eastAsia="宋体"/>
        </w:rPr>
        <w:t>.</w:t>
      </w:r>
      <w:r w:rsidR="005A65F7">
        <w:rPr>
          <w:rFonts w:eastAsia="宋体" w:hint="eastAsia"/>
        </w:rPr>
        <w:t>下面我们来写一个测试接口</w:t>
      </w:r>
      <w:r w:rsidR="005A65F7">
        <w:rPr>
          <w:rFonts w:eastAsia="宋体" w:hint="eastAsia"/>
        </w:rPr>
        <w:t>.</w:t>
      </w:r>
    </w:p>
    <w:p w:rsidR="00E93419" w:rsidRDefault="00E93419" w:rsidP="00AB46F8">
      <w:pPr>
        <w:pStyle w:val="4"/>
        <w:rPr>
          <w:rFonts w:hint="eastAsia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测试接口如下：</w:t>
      </w:r>
    </w:p>
    <w:p w:rsidR="00E93419" w:rsidRDefault="00E93419" w:rsidP="00C66A5B">
      <w:pPr>
        <w:rPr>
          <w:rFonts w:eastAsia="宋体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26E3CA4" wp14:editId="4D243042">
            <wp:extent cx="6184900" cy="3637915"/>
            <wp:effectExtent l="0" t="0" r="635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E1" w:rsidRDefault="005957E1" w:rsidP="00C66A5B">
      <w:pPr>
        <w:rPr>
          <w:rFonts w:eastAsia="宋体" w:hint="eastAsia"/>
          <w:shd w:val="clear" w:color="auto" w:fill="FFFFFF"/>
        </w:rPr>
      </w:pPr>
    </w:p>
    <w:p w:rsidR="00D84D70" w:rsidRDefault="00D84D70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t>先启动</w:t>
      </w:r>
      <w:r>
        <w:rPr>
          <w:rFonts w:eastAsia="宋体"/>
          <w:shd w:val="clear" w:color="auto" w:fill="FFFFFF"/>
        </w:rPr>
        <w:t>instance</w:t>
      </w:r>
      <w:r>
        <w:rPr>
          <w:rFonts w:eastAsia="宋体" w:hint="eastAsia"/>
          <w:shd w:val="clear" w:color="auto" w:fill="FFFFFF"/>
        </w:rPr>
        <w:t>-</w:t>
      </w:r>
      <w:r>
        <w:rPr>
          <w:rFonts w:eastAsia="宋体"/>
          <w:shd w:val="clear" w:color="auto" w:fill="FFFFFF"/>
        </w:rPr>
        <w:t>client</w:t>
      </w:r>
      <w:r>
        <w:rPr>
          <w:rFonts w:eastAsia="宋体" w:hint="eastAsia"/>
          <w:shd w:val="clear" w:color="auto" w:fill="FFFFFF"/>
        </w:rPr>
        <w:t>，</w:t>
      </w:r>
      <w:r>
        <w:rPr>
          <w:rFonts w:eastAsia="宋体"/>
          <w:shd w:val="clear" w:color="auto" w:fill="FFFFFF"/>
        </w:rPr>
        <w:t>再启动</w:t>
      </w:r>
      <w:r>
        <w:rPr>
          <w:rFonts w:eastAsia="宋体"/>
          <w:shd w:val="clear" w:color="auto" w:fill="FFFFFF"/>
        </w:rPr>
        <w:t>instance</w:t>
      </w:r>
      <w:r>
        <w:rPr>
          <w:rFonts w:eastAsia="宋体" w:hint="eastAsia"/>
          <w:shd w:val="clear" w:color="auto" w:fill="FFFFFF"/>
        </w:rPr>
        <w:t>-</w:t>
      </w:r>
      <w:r>
        <w:rPr>
          <w:rFonts w:eastAsia="宋体"/>
          <w:shd w:val="clear" w:color="auto" w:fill="FFFFFF"/>
        </w:rPr>
        <w:t>server</w:t>
      </w:r>
      <w:r w:rsidR="00692A15">
        <w:rPr>
          <w:rFonts w:eastAsia="宋体" w:hint="eastAsia"/>
          <w:shd w:val="clear" w:color="auto" w:fill="FFFFFF"/>
        </w:rPr>
        <w:t>.</w:t>
      </w:r>
    </w:p>
    <w:p w:rsidR="008E36DD" w:rsidRDefault="008E36DD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t>浏览器请求测试接口</w:t>
      </w:r>
      <w:r>
        <w:rPr>
          <w:rFonts w:eastAsia="宋体" w:hint="eastAsia"/>
          <w:shd w:val="clear" w:color="auto" w:fill="FFFFFF"/>
        </w:rPr>
        <w:t>，</w:t>
      </w:r>
      <w:r>
        <w:rPr>
          <w:rFonts w:eastAsia="宋体"/>
          <w:shd w:val="clear" w:color="auto" w:fill="FFFFFF"/>
        </w:rPr>
        <w:t>并传递消息参数</w:t>
      </w:r>
      <w:r w:rsidR="00334264">
        <w:rPr>
          <w:rFonts w:eastAsia="宋体"/>
          <w:shd w:val="clear" w:color="auto" w:fill="FFFFFF"/>
        </w:rPr>
        <w:t xml:space="preserve">. </w:t>
      </w:r>
      <w:r w:rsidR="00177AD8">
        <w:rPr>
          <w:rFonts w:eastAsia="宋体"/>
          <w:shd w:val="clear" w:color="auto" w:fill="FFFFFF"/>
        </w:rPr>
        <w:t>响应结果如下</w:t>
      </w:r>
      <w:r w:rsidR="00177AD8">
        <w:rPr>
          <w:rFonts w:eastAsia="宋体" w:hint="eastAsia"/>
          <w:shd w:val="clear" w:color="auto" w:fill="FFFFFF"/>
        </w:rPr>
        <w:t>：</w:t>
      </w:r>
    </w:p>
    <w:p w:rsidR="00D84D70" w:rsidRDefault="0081329F" w:rsidP="00C66A5B">
      <w:pPr>
        <w:rPr>
          <w:rFonts w:eastAsia="宋体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41B2DC6" wp14:editId="52ECEE87">
            <wp:extent cx="6184900" cy="1671320"/>
            <wp:effectExtent l="0" t="0" r="635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9F" w:rsidRDefault="0081329F" w:rsidP="00C66A5B">
      <w:pPr>
        <w:rPr>
          <w:rFonts w:eastAsia="宋体" w:hint="eastAsia"/>
          <w:shd w:val="clear" w:color="auto" w:fill="FFFFFF"/>
        </w:rPr>
      </w:pPr>
    </w:p>
    <w:p w:rsidR="0081329F" w:rsidRDefault="003849B8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lastRenderedPageBreak/>
        <w:t>消息</w:t>
      </w:r>
      <w:r w:rsidR="00427BBC">
        <w:rPr>
          <w:rFonts w:eastAsia="宋体" w:hint="eastAsia"/>
          <w:shd w:val="clear" w:color="auto" w:fill="FFFFFF"/>
        </w:rPr>
        <w:t>发布</w:t>
      </w:r>
      <w:r>
        <w:rPr>
          <w:rFonts w:eastAsia="宋体"/>
          <w:shd w:val="clear" w:color="auto" w:fill="FFFFFF"/>
        </w:rPr>
        <w:t>者打印</w:t>
      </w:r>
      <w:r w:rsidR="00081AE7">
        <w:rPr>
          <w:rFonts w:eastAsia="宋体" w:hint="eastAsia"/>
          <w:shd w:val="clear" w:color="auto" w:fill="FFFFFF"/>
        </w:rPr>
        <w:t>信息：</w:t>
      </w:r>
    </w:p>
    <w:p w:rsidR="005957E1" w:rsidRDefault="003849B8" w:rsidP="00C66A5B">
      <w:pPr>
        <w:rPr>
          <w:rFonts w:eastAsia="宋体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0069EF00" wp14:editId="577F8409">
            <wp:extent cx="6184900" cy="82731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2981" cy="8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B8" w:rsidRDefault="003849B8" w:rsidP="00C66A5B">
      <w:pPr>
        <w:rPr>
          <w:rFonts w:eastAsia="宋体" w:hint="eastAsia"/>
          <w:shd w:val="clear" w:color="auto" w:fill="FFFFFF"/>
        </w:rPr>
      </w:pPr>
    </w:p>
    <w:p w:rsidR="003849B8" w:rsidRDefault="003849B8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t>消息</w:t>
      </w:r>
      <w:r w:rsidR="00DC5E61">
        <w:rPr>
          <w:rFonts w:eastAsia="宋体"/>
          <w:shd w:val="clear" w:color="auto" w:fill="FFFFFF"/>
        </w:rPr>
        <w:t>订阅</w:t>
      </w:r>
      <w:r>
        <w:rPr>
          <w:rFonts w:eastAsia="宋体"/>
          <w:shd w:val="clear" w:color="auto" w:fill="FFFFFF"/>
        </w:rPr>
        <w:t>者打印</w:t>
      </w:r>
      <w:r w:rsidR="00A86657">
        <w:rPr>
          <w:rFonts w:eastAsia="宋体"/>
          <w:shd w:val="clear" w:color="auto" w:fill="FFFFFF"/>
        </w:rPr>
        <w:t>信息</w:t>
      </w:r>
      <w:r>
        <w:rPr>
          <w:rFonts w:eastAsia="宋体" w:hint="eastAsia"/>
          <w:shd w:val="clear" w:color="auto" w:fill="FFFFFF"/>
        </w:rPr>
        <w:t>：</w:t>
      </w:r>
    </w:p>
    <w:p w:rsidR="003849B8" w:rsidRDefault="00600C0B" w:rsidP="00C66A5B">
      <w:pPr>
        <w:rPr>
          <w:rFonts w:eastAsia="宋体"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4448AF53" wp14:editId="1905181A">
            <wp:extent cx="6184900" cy="4844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1772" cy="4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90" w:rsidRDefault="00297A90" w:rsidP="00C66A5B">
      <w:pPr>
        <w:rPr>
          <w:rFonts w:eastAsia="宋体" w:hint="eastAsia"/>
          <w:shd w:val="clear" w:color="auto" w:fill="FFFFFF"/>
        </w:rPr>
      </w:pPr>
    </w:p>
    <w:p w:rsidR="00113EAB" w:rsidRDefault="00113EAB" w:rsidP="00C66A5B">
      <w:pPr>
        <w:rPr>
          <w:rFonts w:eastAsia="宋体" w:hint="eastAsia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可以看到消息已经成功被</w:t>
      </w:r>
      <w:r w:rsidR="00133B77">
        <w:rPr>
          <w:rFonts w:eastAsia="宋体" w:hint="eastAsia"/>
          <w:shd w:val="clear" w:color="auto" w:fill="FFFFFF"/>
        </w:rPr>
        <w:t>订阅</w:t>
      </w:r>
      <w:r>
        <w:rPr>
          <w:rFonts w:eastAsia="宋体" w:hint="eastAsia"/>
          <w:shd w:val="clear" w:color="auto" w:fill="FFFFFF"/>
        </w:rPr>
        <w:t>者消费！</w:t>
      </w:r>
    </w:p>
    <w:p w:rsidR="00564CD6" w:rsidRDefault="00564CD6" w:rsidP="00C66A5B">
      <w:pPr>
        <w:rPr>
          <w:rFonts w:eastAsia="宋体" w:hint="eastAsia"/>
          <w:shd w:val="clear" w:color="auto" w:fill="FFFFFF"/>
        </w:rPr>
      </w:pPr>
    </w:p>
    <w:p w:rsidR="00B32F0A" w:rsidRDefault="00113EAB" w:rsidP="00C66A5B">
      <w:pPr>
        <w:rPr>
          <w:rFonts w:eastAsia="宋体"/>
          <w:shd w:val="clear" w:color="auto" w:fill="FFFFFF"/>
        </w:rPr>
      </w:pPr>
      <w:r>
        <w:rPr>
          <w:rFonts w:eastAsia="宋体"/>
          <w:shd w:val="clear" w:color="auto" w:fill="FFFFFF"/>
        </w:rPr>
        <w:t>测试项目地址</w:t>
      </w:r>
      <w:r>
        <w:rPr>
          <w:rFonts w:eastAsia="宋体" w:hint="eastAsia"/>
          <w:shd w:val="clear" w:color="auto" w:fill="FFFFFF"/>
        </w:rPr>
        <w:t>：</w:t>
      </w:r>
      <w:hyperlink r:id="rId26" w:history="1">
        <w:r w:rsidR="00B32F0A" w:rsidRPr="0094484B">
          <w:rPr>
            <w:rStyle w:val="ac"/>
            <w:rFonts w:eastAsia="宋体"/>
            <w:shd w:val="clear" w:color="auto" w:fill="FFFFFF"/>
          </w:rPr>
          <w:t>https://github.com/Loadhao/ziot-mqtt</w:t>
        </w:r>
      </w:hyperlink>
    </w:p>
    <w:p w:rsidR="0096732A" w:rsidRDefault="0096732A" w:rsidP="00C66A5B">
      <w:pPr>
        <w:rPr>
          <w:rFonts w:eastAsia="宋体"/>
          <w:shd w:val="clear" w:color="auto" w:fill="FFFFFF"/>
        </w:rPr>
      </w:pPr>
    </w:p>
    <w:p w:rsidR="00512B8F" w:rsidRDefault="00512B8F" w:rsidP="00C66A5B">
      <w:pPr>
        <w:rPr>
          <w:rFonts w:eastAsia="宋体" w:hint="eastAsia"/>
          <w:shd w:val="clear" w:color="auto" w:fill="FFFFFF"/>
        </w:rPr>
      </w:pPr>
      <w:bookmarkStart w:id="2" w:name="_GoBack"/>
      <w:bookmarkEnd w:id="2"/>
    </w:p>
    <w:p w:rsidR="008A0DCB" w:rsidRPr="00B174D9" w:rsidRDefault="008A0DCB" w:rsidP="00C66A5B">
      <w:pPr>
        <w:rPr>
          <w:rFonts w:eastAsia="宋体" w:hint="eastAsia"/>
          <w:shd w:val="clear" w:color="auto" w:fill="FFFFFF"/>
        </w:rPr>
      </w:pPr>
      <w:r>
        <w:rPr>
          <w:rFonts w:eastAsia="宋体"/>
          <w:shd w:val="clear" w:color="auto" w:fill="FFFFFF"/>
        </w:rPr>
        <w:t>完结</w:t>
      </w:r>
      <w:r>
        <w:rPr>
          <w:rFonts w:eastAsia="宋体" w:hint="eastAsia"/>
          <w:shd w:val="clear" w:color="auto" w:fill="FFFFFF"/>
        </w:rPr>
        <w:t>！</w:t>
      </w:r>
    </w:p>
    <w:sectPr w:rsidR="008A0DCB" w:rsidRPr="00B174D9" w:rsidSect="005662DD">
      <w:headerReference w:type="even" r:id="rId27"/>
      <w:headerReference w:type="default" r:id="rId28"/>
      <w:footerReference w:type="default" r:id="rId29"/>
      <w:headerReference w:type="first" r:id="rId30"/>
      <w:pgSz w:w="11900" w:h="16840" w:code="9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D5C" w:rsidRDefault="00911D5C" w:rsidP="001E1485">
      <w:r>
        <w:separator/>
      </w:r>
    </w:p>
  </w:endnote>
  <w:endnote w:type="continuationSeparator" w:id="0">
    <w:p w:rsidR="00911D5C" w:rsidRDefault="00911D5C" w:rsidP="001E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A5B" w:rsidRPr="0018354E" w:rsidRDefault="00C66A5B" w:rsidP="00C66A5B">
    <w:pPr>
      <w:pStyle w:val="a5"/>
      <w:widowControl/>
      <w:pBdr>
        <w:top w:val="single" w:sz="4" w:space="1" w:color="auto"/>
      </w:pBdr>
      <w:tabs>
        <w:tab w:val="center" w:pos="4513"/>
        <w:tab w:val="right" w:pos="9026"/>
      </w:tabs>
      <w:spacing w:line="0" w:lineRule="atLeast"/>
      <w:rPr>
        <w:sz w:val="18"/>
        <w:szCs w:val="18"/>
      </w:rPr>
    </w:pPr>
    <w:proofErr w:type="gramStart"/>
    <w:r>
      <w:rPr>
        <w:rFonts w:hint="eastAsia"/>
        <w:sz w:val="18"/>
        <w:szCs w:val="18"/>
      </w:rPr>
      <w:t>浩鲸云计算</w:t>
    </w:r>
    <w:proofErr w:type="gramEnd"/>
    <w:r>
      <w:rPr>
        <w:rFonts w:hint="eastAsia"/>
        <w:sz w:val="18"/>
        <w:szCs w:val="18"/>
      </w:rPr>
      <w:t>科技股份有限公司</w:t>
    </w:r>
    <w:r>
      <w:rPr>
        <w:rFonts w:hint="eastAsia"/>
        <w:sz w:val="18"/>
        <w:szCs w:val="18"/>
      </w:rPr>
      <w:t xml:space="preserve"> </w:t>
    </w:r>
    <w:r w:rsidRPr="00F03F99">
      <w:rPr>
        <w:rFonts w:hint="eastAsia"/>
        <w:sz w:val="18"/>
        <w:szCs w:val="18"/>
      </w:rPr>
      <w:t>版权所有</w:t>
    </w:r>
    <w:r>
      <w:rPr>
        <w:rFonts w:hint="eastAsia"/>
        <w:sz w:val="18"/>
        <w:szCs w:val="18"/>
      </w:rPr>
      <w:t xml:space="preserve">                 </w:t>
    </w:r>
    <w:r w:rsidRPr="00F03F99">
      <w:rPr>
        <w:rFonts w:hint="eastAsia"/>
        <w:sz w:val="18"/>
        <w:szCs w:val="18"/>
      </w:rPr>
      <w:t xml:space="preserve">               </w:t>
    </w:r>
    <w:r>
      <w:rPr>
        <w:rFonts w:hint="eastAsia"/>
        <w:sz w:val="18"/>
        <w:szCs w:val="18"/>
      </w:rPr>
      <w:t xml:space="preserve">                 </w:t>
    </w:r>
    <w:r w:rsidRPr="00F03F99">
      <w:rPr>
        <w:rFonts w:hint="eastAsia"/>
        <w:sz w:val="18"/>
        <w:szCs w:val="18"/>
      </w:rPr>
      <w:t xml:space="preserve">          </w:t>
    </w:r>
    <w:r w:rsidRPr="00F03F99">
      <w:rPr>
        <w:rFonts w:hint="eastAsia"/>
        <w:sz w:val="18"/>
        <w:szCs w:val="18"/>
      </w:rPr>
      <w:t>第</w:t>
    </w:r>
    <w:r w:rsidRPr="00F03F99">
      <w:rPr>
        <w:sz w:val="18"/>
        <w:szCs w:val="18"/>
      </w:rPr>
      <w:t xml:space="preserve"> </w:t>
    </w:r>
    <w:r w:rsidRPr="00F03F99">
      <w:rPr>
        <w:sz w:val="18"/>
        <w:szCs w:val="18"/>
      </w:rPr>
      <w:fldChar w:fldCharType="begin"/>
    </w:r>
    <w:r w:rsidRPr="00F03F99">
      <w:rPr>
        <w:sz w:val="18"/>
        <w:szCs w:val="18"/>
      </w:rPr>
      <w:instrText>PAGE</w:instrText>
    </w:r>
    <w:r w:rsidRPr="00F03F99">
      <w:rPr>
        <w:sz w:val="18"/>
        <w:szCs w:val="18"/>
      </w:rPr>
      <w:fldChar w:fldCharType="separate"/>
    </w:r>
    <w:r w:rsidR="00512B8F">
      <w:rPr>
        <w:noProof/>
        <w:sz w:val="18"/>
        <w:szCs w:val="18"/>
      </w:rPr>
      <w:t>16</w:t>
    </w:r>
    <w:r w:rsidRPr="00F03F99">
      <w:rPr>
        <w:sz w:val="18"/>
        <w:szCs w:val="18"/>
      </w:rPr>
      <w:fldChar w:fldCharType="end"/>
    </w:r>
    <w:r w:rsidRPr="00F03F99">
      <w:rPr>
        <w:sz w:val="18"/>
        <w:szCs w:val="18"/>
      </w:rPr>
      <w:t xml:space="preserve"> </w:t>
    </w:r>
    <w:r w:rsidRPr="00F03F99">
      <w:rPr>
        <w:rFonts w:hint="eastAsia"/>
        <w:sz w:val="18"/>
        <w:szCs w:val="18"/>
      </w:rPr>
      <w:t>/</w:t>
    </w:r>
    <w:r w:rsidRPr="00F03F99">
      <w:rPr>
        <w:sz w:val="18"/>
        <w:szCs w:val="18"/>
      </w:rPr>
      <w:t xml:space="preserve"> </w:t>
    </w:r>
    <w:r w:rsidRPr="00F03F99">
      <w:rPr>
        <w:sz w:val="18"/>
        <w:szCs w:val="18"/>
      </w:rPr>
      <w:fldChar w:fldCharType="begin"/>
    </w:r>
    <w:r w:rsidRPr="00F03F99">
      <w:rPr>
        <w:sz w:val="18"/>
        <w:szCs w:val="18"/>
      </w:rPr>
      <w:instrText xml:space="preserve"> NUMPAGES </w:instrText>
    </w:r>
    <w:r w:rsidRPr="00F03F99">
      <w:rPr>
        <w:sz w:val="18"/>
        <w:szCs w:val="18"/>
      </w:rPr>
      <w:fldChar w:fldCharType="separate"/>
    </w:r>
    <w:r w:rsidR="00512B8F">
      <w:rPr>
        <w:noProof/>
        <w:sz w:val="18"/>
        <w:szCs w:val="18"/>
      </w:rPr>
      <w:t>16</w:t>
    </w:r>
    <w:r w:rsidRPr="00F03F99">
      <w:rPr>
        <w:sz w:val="18"/>
        <w:szCs w:val="18"/>
      </w:rPr>
      <w:fldChar w:fldCharType="end"/>
    </w:r>
    <w:r w:rsidRPr="00F03F99">
      <w:rPr>
        <w:rFonts w:hint="eastAsia"/>
        <w:sz w:val="18"/>
        <w:szCs w:val="18"/>
      </w:rPr>
      <w:t xml:space="preserve"> </w:t>
    </w:r>
    <w:r w:rsidRPr="00F03F99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D5C" w:rsidRDefault="00911D5C" w:rsidP="001E1485">
      <w:r>
        <w:separator/>
      </w:r>
    </w:p>
  </w:footnote>
  <w:footnote w:type="continuationSeparator" w:id="0">
    <w:p w:rsidR="00911D5C" w:rsidRDefault="00911D5C" w:rsidP="001E1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836" w:rsidRDefault="00911D5C">
    <w:pPr>
      <w:pStyle w:val="a3"/>
    </w:pPr>
    <w:r>
      <w:rPr>
        <w:noProof/>
      </w:rPr>
      <w:pict w14:anchorId="4B4F66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12400" o:spid="_x0000_s2051" type="#_x0000_t136" style="position:absolute;left:0;text-align:left;margin-left:0;margin-top:0;width:567pt;height:60.7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Whale Cloud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485" w:rsidRDefault="00911D5C" w:rsidP="007D7827">
    <w:pPr>
      <w:pStyle w:val="a3"/>
      <w:jc w:val="both"/>
    </w:pPr>
    <w:r>
      <w:rPr>
        <w:noProof/>
      </w:rPr>
      <w:pict w14:anchorId="3AF0B5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12401" o:spid="_x0000_s2052" type="#_x0000_t136" style="position:absolute;left:0;text-align:left;margin-left:0;margin-top:0;width:567pt;height:60.7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Whale Cloud Confidential"/>
          <w10:wrap anchorx="margin" anchory="margin"/>
        </v:shape>
      </w:pict>
    </w:r>
    <w:r w:rsidR="003B4836">
      <w:rPr>
        <w:noProof/>
      </w:rPr>
      <w:drawing>
        <wp:inline distT="0" distB="0" distL="0" distR="0" wp14:anchorId="7C97FC28" wp14:editId="5D60049B">
          <wp:extent cx="1155431" cy="548610"/>
          <wp:effectExtent l="0" t="0" r="0" b="1079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全球领先的数字化转型专家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596"/>
                  <a:stretch/>
                </pic:blipFill>
                <pic:spPr bwMode="auto">
                  <a:xfrm>
                    <a:off x="0" y="0"/>
                    <a:ext cx="1327108" cy="6301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E1485">
      <w:ptab w:relativeTo="margin" w:alignment="center" w:leader="none"/>
    </w:r>
    <w:r w:rsidR="001E1485">
      <w:ptab w:relativeTo="margin" w:alignment="right" w:leader="none"/>
    </w:r>
    <w:r w:rsidR="001E1485">
      <w:rPr>
        <w:noProof/>
      </w:rPr>
      <w:drawing>
        <wp:inline distT="0" distB="0" distL="0" distR="0" wp14:anchorId="712A68CA" wp14:editId="5EF10C7C">
          <wp:extent cx="1510665" cy="409433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gb_画板 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46" t="35693" r="18440" b="35327"/>
                  <a:stretch/>
                </pic:blipFill>
                <pic:spPr bwMode="auto">
                  <a:xfrm>
                    <a:off x="0" y="0"/>
                    <a:ext cx="1510665" cy="4094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836" w:rsidRDefault="00911D5C">
    <w:pPr>
      <w:pStyle w:val="a3"/>
    </w:pPr>
    <w:r>
      <w:rPr>
        <w:noProof/>
      </w:rPr>
      <w:pict w14:anchorId="79775E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112399" o:spid="_x0000_s2050" type="#_x0000_t136" style="position:absolute;left:0;text-align:left;margin-left:0;margin-top:0;width:567pt;height:60.7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54pt" string="Whale Cloud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D7B"/>
    <w:multiLevelType w:val="hybridMultilevel"/>
    <w:tmpl w:val="635654D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6E35A14"/>
    <w:multiLevelType w:val="hybridMultilevel"/>
    <w:tmpl w:val="F5EE4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85C21"/>
    <w:multiLevelType w:val="hybridMultilevel"/>
    <w:tmpl w:val="5F104B2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22154A18"/>
    <w:multiLevelType w:val="hybridMultilevel"/>
    <w:tmpl w:val="F9C0E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C27336"/>
    <w:multiLevelType w:val="hybridMultilevel"/>
    <w:tmpl w:val="F7A4E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F3948"/>
    <w:multiLevelType w:val="multilevel"/>
    <w:tmpl w:val="8AA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9C"/>
    <w:rsid w:val="00000F8B"/>
    <w:rsid w:val="000027D6"/>
    <w:rsid w:val="00015708"/>
    <w:rsid w:val="00026B62"/>
    <w:rsid w:val="00040212"/>
    <w:rsid w:val="00041D4F"/>
    <w:rsid w:val="000520D7"/>
    <w:rsid w:val="00066239"/>
    <w:rsid w:val="00066625"/>
    <w:rsid w:val="00070067"/>
    <w:rsid w:val="00071DF7"/>
    <w:rsid w:val="000721DF"/>
    <w:rsid w:val="00080E8C"/>
    <w:rsid w:val="00081AE7"/>
    <w:rsid w:val="00096FEE"/>
    <w:rsid w:val="000A6811"/>
    <w:rsid w:val="000C1A0E"/>
    <w:rsid w:val="000C7B07"/>
    <w:rsid w:val="000D3A89"/>
    <w:rsid w:val="000D57FE"/>
    <w:rsid w:val="000E294E"/>
    <w:rsid w:val="000E6FA0"/>
    <w:rsid w:val="000E7E79"/>
    <w:rsid w:val="000F1198"/>
    <w:rsid w:val="00101C8C"/>
    <w:rsid w:val="00102D8B"/>
    <w:rsid w:val="00105A2E"/>
    <w:rsid w:val="001114FA"/>
    <w:rsid w:val="00111CCD"/>
    <w:rsid w:val="00113EAB"/>
    <w:rsid w:val="00133B77"/>
    <w:rsid w:val="0013689E"/>
    <w:rsid w:val="0013734C"/>
    <w:rsid w:val="00154D8C"/>
    <w:rsid w:val="00155971"/>
    <w:rsid w:val="00177AD8"/>
    <w:rsid w:val="001815CF"/>
    <w:rsid w:val="0018218B"/>
    <w:rsid w:val="00191248"/>
    <w:rsid w:val="00196506"/>
    <w:rsid w:val="001B6CFC"/>
    <w:rsid w:val="001C2798"/>
    <w:rsid w:val="001D64F6"/>
    <w:rsid w:val="001E1485"/>
    <w:rsid w:val="001E2D8C"/>
    <w:rsid w:val="00217597"/>
    <w:rsid w:val="002262F5"/>
    <w:rsid w:val="002416CF"/>
    <w:rsid w:val="002516D0"/>
    <w:rsid w:val="0026763F"/>
    <w:rsid w:val="002730D8"/>
    <w:rsid w:val="00286D9C"/>
    <w:rsid w:val="00292AF9"/>
    <w:rsid w:val="00292F7D"/>
    <w:rsid w:val="00297A90"/>
    <w:rsid w:val="002C342A"/>
    <w:rsid w:val="002C7604"/>
    <w:rsid w:val="002F28DE"/>
    <w:rsid w:val="00303779"/>
    <w:rsid w:val="00305607"/>
    <w:rsid w:val="003155E2"/>
    <w:rsid w:val="00334264"/>
    <w:rsid w:val="0033441D"/>
    <w:rsid w:val="00334774"/>
    <w:rsid w:val="0033706B"/>
    <w:rsid w:val="00341543"/>
    <w:rsid w:val="00346685"/>
    <w:rsid w:val="00371C48"/>
    <w:rsid w:val="00372535"/>
    <w:rsid w:val="003849B8"/>
    <w:rsid w:val="00390144"/>
    <w:rsid w:val="00391AF8"/>
    <w:rsid w:val="003945DC"/>
    <w:rsid w:val="003A1490"/>
    <w:rsid w:val="003B4836"/>
    <w:rsid w:val="003B4BE4"/>
    <w:rsid w:val="003B74AF"/>
    <w:rsid w:val="003B7CEC"/>
    <w:rsid w:val="003B7FFA"/>
    <w:rsid w:val="003D102F"/>
    <w:rsid w:val="003D3BD7"/>
    <w:rsid w:val="003D5E5A"/>
    <w:rsid w:val="003D7476"/>
    <w:rsid w:val="003D7B93"/>
    <w:rsid w:val="003E438B"/>
    <w:rsid w:val="0040380F"/>
    <w:rsid w:val="00427BBC"/>
    <w:rsid w:val="00430C61"/>
    <w:rsid w:val="00431102"/>
    <w:rsid w:val="0047127B"/>
    <w:rsid w:val="00480843"/>
    <w:rsid w:val="004A6E87"/>
    <w:rsid w:val="004A7606"/>
    <w:rsid w:val="004F1A6A"/>
    <w:rsid w:val="0050312E"/>
    <w:rsid w:val="00506723"/>
    <w:rsid w:val="00510766"/>
    <w:rsid w:val="005107EA"/>
    <w:rsid w:val="00512B8F"/>
    <w:rsid w:val="0052016E"/>
    <w:rsid w:val="0052483F"/>
    <w:rsid w:val="00544EED"/>
    <w:rsid w:val="00563A10"/>
    <w:rsid w:val="00564CD6"/>
    <w:rsid w:val="005662DD"/>
    <w:rsid w:val="00566FD9"/>
    <w:rsid w:val="005720AD"/>
    <w:rsid w:val="00582C97"/>
    <w:rsid w:val="005957E1"/>
    <w:rsid w:val="005A234F"/>
    <w:rsid w:val="005A65F7"/>
    <w:rsid w:val="005D064E"/>
    <w:rsid w:val="005D5849"/>
    <w:rsid w:val="005D5853"/>
    <w:rsid w:val="005E0947"/>
    <w:rsid w:val="00600C0B"/>
    <w:rsid w:val="00603BE4"/>
    <w:rsid w:val="00604FD7"/>
    <w:rsid w:val="00607B80"/>
    <w:rsid w:val="00622B14"/>
    <w:rsid w:val="006264F1"/>
    <w:rsid w:val="00627205"/>
    <w:rsid w:val="00650022"/>
    <w:rsid w:val="006561BF"/>
    <w:rsid w:val="0066161C"/>
    <w:rsid w:val="00664F20"/>
    <w:rsid w:val="00670498"/>
    <w:rsid w:val="00677FA5"/>
    <w:rsid w:val="00680AEC"/>
    <w:rsid w:val="00692A15"/>
    <w:rsid w:val="006B04E1"/>
    <w:rsid w:val="006B59AF"/>
    <w:rsid w:val="006B69E1"/>
    <w:rsid w:val="006C7F70"/>
    <w:rsid w:val="006E0CBA"/>
    <w:rsid w:val="006E4B9B"/>
    <w:rsid w:val="00702021"/>
    <w:rsid w:val="0070366B"/>
    <w:rsid w:val="00710583"/>
    <w:rsid w:val="007177EE"/>
    <w:rsid w:val="0072133B"/>
    <w:rsid w:val="00735D80"/>
    <w:rsid w:val="00747562"/>
    <w:rsid w:val="007506CE"/>
    <w:rsid w:val="00786377"/>
    <w:rsid w:val="00794D61"/>
    <w:rsid w:val="007B1F01"/>
    <w:rsid w:val="007B52C5"/>
    <w:rsid w:val="007D428C"/>
    <w:rsid w:val="007D7827"/>
    <w:rsid w:val="007E2D94"/>
    <w:rsid w:val="0081329F"/>
    <w:rsid w:val="00824847"/>
    <w:rsid w:val="00835CF6"/>
    <w:rsid w:val="008364F8"/>
    <w:rsid w:val="008543BA"/>
    <w:rsid w:val="00856517"/>
    <w:rsid w:val="008808CC"/>
    <w:rsid w:val="00886E16"/>
    <w:rsid w:val="008972BB"/>
    <w:rsid w:val="008A0DCB"/>
    <w:rsid w:val="008A4F16"/>
    <w:rsid w:val="008B3593"/>
    <w:rsid w:val="008B50BE"/>
    <w:rsid w:val="008B6A61"/>
    <w:rsid w:val="008C3002"/>
    <w:rsid w:val="008D2A7D"/>
    <w:rsid w:val="008E36DD"/>
    <w:rsid w:val="008E4389"/>
    <w:rsid w:val="008E7264"/>
    <w:rsid w:val="008F1E23"/>
    <w:rsid w:val="008F30B7"/>
    <w:rsid w:val="008F54EF"/>
    <w:rsid w:val="009008F6"/>
    <w:rsid w:val="00911D5C"/>
    <w:rsid w:val="00926FF2"/>
    <w:rsid w:val="009528AD"/>
    <w:rsid w:val="00960F59"/>
    <w:rsid w:val="0096732A"/>
    <w:rsid w:val="00971075"/>
    <w:rsid w:val="00972D8D"/>
    <w:rsid w:val="00977D7F"/>
    <w:rsid w:val="00982D44"/>
    <w:rsid w:val="009A38EA"/>
    <w:rsid w:val="009A3D10"/>
    <w:rsid w:val="009E3D9F"/>
    <w:rsid w:val="009E539F"/>
    <w:rsid w:val="009F12F0"/>
    <w:rsid w:val="00A12939"/>
    <w:rsid w:val="00A17206"/>
    <w:rsid w:val="00A24F41"/>
    <w:rsid w:val="00A34A02"/>
    <w:rsid w:val="00A35F9C"/>
    <w:rsid w:val="00A430FD"/>
    <w:rsid w:val="00A46068"/>
    <w:rsid w:val="00A5368E"/>
    <w:rsid w:val="00A86657"/>
    <w:rsid w:val="00A93135"/>
    <w:rsid w:val="00AB46F8"/>
    <w:rsid w:val="00AE3F53"/>
    <w:rsid w:val="00AE5AC2"/>
    <w:rsid w:val="00AF13D4"/>
    <w:rsid w:val="00B15360"/>
    <w:rsid w:val="00B15728"/>
    <w:rsid w:val="00B174D9"/>
    <w:rsid w:val="00B23716"/>
    <w:rsid w:val="00B31A94"/>
    <w:rsid w:val="00B32F0A"/>
    <w:rsid w:val="00B34469"/>
    <w:rsid w:val="00B407A5"/>
    <w:rsid w:val="00B55534"/>
    <w:rsid w:val="00B6201D"/>
    <w:rsid w:val="00B6705D"/>
    <w:rsid w:val="00B671C7"/>
    <w:rsid w:val="00B76856"/>
    <w:rsid w:val="00B76CF0"/>
    <w:rsid w:val="00B84076"/>
    <w:rsid w:val="00B90A65"/>
    <w:rsid w:val="00BA043B"/>
    <w:rsid w:val="00BC1CB3"/>
    <w:rsid w:val="00BC209F"/>
    <w:rsid w:val="00BE7646"/>
    <w:rsid w:val="00C101B3"/>
    <w:rsid w:val="00C209C1"/>
    <w:rsid w:val="00C22C3B"/>
    <w:rsid w:val="00C236EF"/>
    <w:rsid w:val="00C242CE"/>
    <w:rsid w:val="00C52097"/>
    <w:rsid w:val="00C5413E"/>
    <w:rsid w:val="00C565DA"/>
    <w:rsid w:val="00C63465"/>
    <w:rsid w:val="00C66A5B"/>
    <w:rsid w:val="00C67623"/>
    <w:rsid w:val="00C74BAE"/>
    <w:rsid w:val="00C755B5"/>
    <w:rsid w:val="00C8487D"/>
    <w:rsid w:val="00C92307"/>
    <w:rsid w:val="00C95342"/>
    <w:rsid w:val="00C964CF"/>
    <w:rsid w:val="00CB6866"/>
    <w:rsid w:val="00CE58F3"/>
    <w:rsid w:val="00CF5DE1"/>
    <w:rsid w:val="00D335BA"/>
    <w:rsid w:val="00D7200B"/>
    <w:rsid w:val="00D74AFA"/>
    <w:rsid w:val="00D84D70"/>
    <w:rsid w:val="00D933D3"/>
    <w:rsid w:val="00DB574D"/>
    <w:rsid w:val="00DB7E96"/>
    <w:rsid w:val="00DC2E03"/>
    <w:rsid w:val="00DC39AD"/>
    <w:rsid w:val="00DC5E61"/>
    <w:rsid w:val="00DC734A"/>
    <w:rsid w:val="00DC73BC"/>
    <w:rsid w:val="00DD5CC7"/>
    <w:rsid w:val="00DE62F6"/>
    <w:rsid w:val="00DF40E7"/>
    <w:rsid w:val="00E06C1A"/>
    <w:rsid w:val="00E1413B"/>
    <w:rsid w:val="00E31D91"/>
    <w:rsid w:val="00E40773"/>
    <w:rsid w:val="00E70B66"/>
    <w:rsid w:val="00E76584"/>
    <w:rsid w:val="00E84D0D"/>
    <w:rsid w:val="00E859BA"/>
    <w:rsid w:val="00E93419"/>
    <w:rsid w:val="00E97F48"/>
    <w:rsid w:val="00EB079D"/>
    <w:rsid w:val="00ED2740"/>
    <w:rsid w:val="00EE3DC2"/>
    <w:rsid w:val="00F157E4"/>
    <w:rsid w:val="00F15809"/>
    <w:rsid w:val="00F16D0E"/>
    <w:rsid w:val="00F435A0"/>
    <w:rsid w:val="00F43CE7"/>
    <w:rsid w:val="00F605A3"/>
    <w:rsid w:val="00F71241"/>
    <w:rsid w:val="00F7300E"/>
    <w:rsid w:val="00F74118"/>
    <w:rsid w:val="00F814CC"/>
    <w:rsid w:val="00F93EB7"/>
    <w:rsid w:val="00FA4375"/>
    <w:rsid w:val="00FA4EF4"/>
    <w:rsid w:val="00FD1D15"/>
    <w:rsid w:val="00FE6E37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efaultImageDpi w14:val="32767"/>
  <w15:chartTrackingRefBased/>
  <w15:docId w15:val="{E1134406-1B29-4E48-8A62-EA848106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6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4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485"/>
    <w:rPr>
      <w:sz w:val="18"/>
      <w:szCs w:val="18"/>
    </w:rPr>
  </w:style>
  <w:style w:type="paragraph" w:customStyle="1" w:styleId="a5">
    <w:name w:val="缺省文本"/>
    <w:basedOn w:val="a"/>
    <w:rsid w:val="00C66A5B"/>
    <w:pPr>
      <w:autoSpaceDE w:val="0"/>
      <w:autoSpaceDN w:val="0"/>
      <w:adjustRightInd w:val="0"/>
      <w:jc w:val="left"/>
    </w:pPr>
    <w:rPr>
      <w:rFonts w:ascii="Times New Roman" w:eastAsia="宋体" w:hAnsi="Times New Roman" w:cs="宋体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E62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62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6D9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8972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972B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C73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4B9B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66161C"/>
    <w:rPr>
      <w:b/>
      <w:bCs/>
    </w:rPr>
  </w:style>
  <w:style w:type="paragraph" w:styleId="a9">
    <w:name w:val="Normal (Web)"/>
    <w:basedOn w:val="a"/>
    <w:uiPriority w:val="99"/>
    <w:semiHidden/>
    <w:unhideWhenUsed/>
    <w:rsid w:val="00F81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a">
    <w:name w:val="List Paragraph"/>
    <w:basedOn w:val="a"/>
    <w:uiPriority w:val="34"/>
    <w:qFormat/>
    <w:rsid w:val="00C242C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174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B174D9"/>
    <w:rPr>
      <w:rFonts w:ascii="宋体" w:eastAsia="宋体" w:hAnsi="宋体" w:cs="宋体"/>
      <w:kern w:val="0"/>
    </w:rPr>
  </w:style>
  <w:style w:type="character" w:styleId="ab">
    <w:name w:val="Emphasis"/>
    <w:basedOn w:val="a0"/>
    <w:uiPriority w:val="20"/>
    <w:qFormat/>
    <w:rsid w:val="002C342A"/>
    <w:rPr>
      <w:i/>
      <w:iCs/>
    </w:rPr>
  </w:style>
  <w:style w:type="character" w:styleId="ac">
    <w:name w:val="Hyperlink"/>
    <w:basedOn w:val="a0"/>
    <w:uiPriority w:val="99"/>
    <w:unhideWhenUsed/>
    <w:rsid w:val="00B32F0A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765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7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4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73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8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Loadhao/ziot-mqt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adHao\Desktop\MQTT&#37197;&#32622;&#20351;&#29992;&#35828;&#261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:Policy xmlns:p="office.server.policy" id="" local="true">
  <p:Name>文档</p:Name>
  <p:Description/>
  <p:Statement/>
  <p:PolicyItems>
    <p:PolicyItem featureId="Microsoft.Office.RecordsManagement.PolicyFeatures.PolicyAudit" staticId="0x0101004EE5854DE220B94E991E11122A318A16|8138272" UniqueId="f5957dd4-88a6-4569-909e-3cb3dff678b2">
      <p:Name>审核</p:Name>
      <p:Description>审核用户对文档和列表项所做的操作，并将审核结果写入审核日志。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EE5854DE220B94E991E11122A318A16" ma:contentTypeVersion="76" ma:contentTypeDescription="新建文档。" ma:contentTypeScope="" ma:versionID="15099ed35ba8e02647de6c51e4ed4cb3">
  <xsd:schema xmlns:xsd="http://www.w3.org/2001/XMLSchema" xmlns:xs="http://www.w3.org/2001/XMLSchema" xmlns:p="http://schemas.microsoft.com/office/2006/metadata/properties" xmlns:ns1="http://schemas.microsoft.com/sharepoint/v3" xmlns:ns2="f8a3fe29-74c6-4120-b1a1-1f96a8bfa6cd" xmlns:ns3="fc6b8a78-9cd0-4cc6-baee-b142f5a56004" targetNamespace="http://schemas.microsoft.com/office/2006/metadata/properties" ma:root="true" ma:fieldsID="4c92572220029fdb2c496a73b9ba53a1" ns1:_="" ns2:_="" ns3:_="">
    <xsd:import namespace="http://schemas.microsoft.com/sharepoint/v3"/>
    <xsd:import namespace="f8a3fe29-74c6-4120-b1a1-1f96a8bfa6cd"/>
    <xsd:import namespace="fc6b8a78-9cd0-4cc6-baee-b142f5a560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ategory"/>
                <xsd:element ref="ns2:SecurityLevel"/>
                <xsd:element ref="ns2:Summary" minOccurs="0"/>
                <xsd:element ref="ns2:ClickTotal" minOccurs="0"/>
                <xsd:element ref="ns2:CommentTotal" minOccurs="0"/>
                <xsd:element ref="ns2:CommentTotalScore" minOccurs="0"/>
                <xsd:element ref="ns2:CommentAverageScore" minOccurs="0"/>
                <xsd:element ref="ns2:CommentManage" minOccurs="0"/>
                <xsd:element ref="ns3:TaxKeywordTaxHTField" minOccurs="0"/>
                <xsd:element ref="ns3:TaxCatchAll" minOccurs="0"/>
                <xsd:element ref="ns2:p7ca734ff4a0429eb894113d276898e5" minOccurs="0"/>
                <xsd:element ref="ns2:CommentActualAverageScore" minOccurs="0"/>
                <xsd:element ref="ns2:CommentXmls" minOccurs="0"/>
                <xsd:element ref="ns2:_x76ee__x6807__x8bbf__x95ee__x7fa4__x4f53_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计划开始日期" ma:description="“计划开始日期”是由“发布”功能创建的网站栏。它用于指定第一次向网站访问者显示此页面的日期和时间。" ma:internalName="PublishingStartDate">
      <xsd:simpleType>
        <xsd:restriction base="dms:Unknown"/>
      </xsd:simpleType>
    </xsd:element>
    <xsd:element name="PublishingExpirationDate" ma:index="9" nillable="true" ma:displayName="计划结束日期" ma:description="“计划结束日期”是由“发布”功能创建的网站栏。它用于指定不再向网站访问者显示此页面的日期和时间。" ma:internalName="PublishingExpirationDate">
      <xsd:simpleType>
        <xsd:restriction base="dms:Unknown"/>
      </xsd:simpleType>
    </xsd:element>
    <xsd:element name="_dlc_Exempt" ma:index="26" nillable="true" ma:displayName="策略例外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3fe29-74c6-4120-b1a1-1f96a8bfa6cd" elementFormDefault="qualified">
    <xsd:import namespace="http://schemas.microsoft.com/office/2006/documentManagement/types"/>
    <xsd:import namespace="http://schemas.microsoft.com/office/infopath/2007/PartnerControls"/>
    <xsd:element name="Category" ma:index="10" ma:displayName="类别" ma:default="类别A" ma:format="Dropdown" ma:internalName="Category">
      <xsd:simpleType>
        <xsd:union memberTypes="dms:Text">
          <xsd:simpleType>
            <xsd:restriction base="dms:Choice">
              <xsd:enumeration value="类别A"/>
              <xsd:enumeration value="类别B"/>
            </xsd:restriction>
          </xsd:simpleType>
        </xsd:union>
      </xsd:simpleType>
    </xsd:element>
    <xsd:element name="SecurityLevel" ma:index="11" ma:displayName="安全级别" ma:default="中" ma:format="Dropdown" ma:internalName="SecurityLevel">
      <xsd:simpleType>
        <xsd:restriction base="dms:Choice">
          <xsd:enumeration value="高"/>
          <xsd:enumeration value="中"/>
          <xsd:enumeration value="低"/>
        </xsd:restriction>
      </xsd:simpleType>
    </xsd:element>
    <xsd:element name="Summary" ma:index="12" nillable="true" ma:displayName="摘要" ma:internalName="Summary">
      <xsd:simpleType>
        <xsd:restriction base="dms:Note">
          <xsd:maxLength value="255"/>
        </xsd:restriction>
      </xsd:simpleType>
    </xsd:element>
    <xsd:element name="ClickTotal" ma:index="13" nillable="true" ma:displayName="点击量" ma:decimals="0" ma:default="0" ma:internalName="ClickTotal" ma:percentage="FALSE">
      <xsd:simpleType>
        <xsd:restriction base="dms:Number">
          <xsd:minInclusive value="0"/>
        </xsd:restriction>
      </xsd:simpleType>
    </xsd:element>
    <xsd:element name="CommentTotal" ma:index="14" nillable="true" ma:displayName="评价总数" ma:decimals="0" ma:default="0" ma:internalName="CommentTotal" ma:percentage="FALSE">
      <xsd:simpleType>
        <xsd:restriction base="dms:Number">
          <xsd:minInclusive value="0"/>
        </xsd:restriction>
      </xsd:simpleType>
    </xsd:element>
    <xsd:element name="CommentTotalScore" ma:index="15" nillable="true" ma:displayName="评价总分" ma:decimals="0" ma:default="0" ma:internalName="CommentTotalScore" ma:percentage="FALSE">
      <xsd:simpleType>
        <xsd:restriction base="dms:Number">
          <xsd:minInclusive value="0"/>
        </xsd:restriction>
      </xsd:simpleType>
    </xsd:element>
    <xsd:element name="CommentAverageScore" ma:index="16" nillable="true" ma:displayName="评价平均得分" ma:decimals="0" ma:default="0" ma:internalName="CommentAverageScore" ma:percentage="FALSE">
      <xsd:simpleType>
        <xsd:restriction base="dms:Number">
          <xsd:minInclusive value="0"/>
        </xsd:restriction>
      </xsd:simpleType>
    </xsd:element>
    <xsd:element name="CommentManage" ma:index="17" nillable="true" ma:displayName="评论" ma:internalName="CommentManage">
      <xsd:simpleType>
        <xsd:restriction base="dms:Unknown"/>
      </xsd:simpleType>
    </xsd:element>
    <xsd:element name="p7ca734ff4a0429eb894113d276898e5" ma:index="22" nillable="true" ma:taxonomy="true" ma:internalName="p7ca734ff4a0429eb894113d276898e5" ma:taxonomyFieldName="DocumentTag" ma:displayName="文档标签" ma:readOnly="false" ma:default="" ma:fieldId="{97ca734f-f4a0-429e-b894-113d276898e5}" ma:taxonomyMulti="true" ma:sspId="6b18dd70-08eb-4345-9fcf-3cca5f47558c" ma:termSetId="f6d84515-6f6b-4501-a731-3d4fa53d1f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mmentActualAverageScore" ma:index="23" nillable="true" ma:displayName="评价实际平均得分" ma:decimals="1" ma:default="0" ma:internalName="CommentActualAverageScore" ma:percentage="FALSE">
      <xsd:simpleType>
        <xsd:restriction base="dms:Number">
          <xsd:minInclusive value="0"/>
        </xsd:restriction>
      </xsd:simpleType>
    </xsd:element>
    <xsd:element name="CommentXmls" ma:index="24" nillable="true" ma:displayName="评论XML内容" ma:internalName="CommentXmls">
      <xsd:simpleType>
        <xsd:restriction base="dms:Note">
          <xsd:maxLength value="255"/>
        </xsd:restriction>
      </xsd:simpleType>
    </xsd:element>
    <xsd:element name="_x76ee__x6807__x8bbf__x95ee__x7fa4__x4f53_" ma:index="25" nillable="true" ma:displayName="目标访问群体" ma:internalName="_x76ee__x6807__x8bbf__x95ee__x7fa4__x4f53_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b8a78-9cd0-4cc6-baee-b142f5a5600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9" nillable="true" ma:taxonomy="true" ma:internalName="TaxKeywordTaxHTField" ma:taxonomyFieldName="TaxKeyword" ma:displayName="企业关键字" ma:fieldId="{23f27201-bee3-471e-b2e7-b64fd8b7ca38}" ma:taxonomyMulti="true" ma:sspId="6b18dd70-08eb-4345-9fcf-3cca5f47558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0" nillable="true" ma:displayName="“分类捕捉所有”列" ma:hidden="true" ma:list="{f120d990-9cd5-4b4c-8f3d-24baa7517e71}" ma:internalName="TaxCatchAll" ma:showField="CatchAllData" ma:web="fc6b8a78-9cd0-4cc6-baee-b142f5a560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verageScore xmlns="f8a3fe29-74c6-4120-b1a1-1f96a8bfa6cd">0</CommentAverageScore>
    <SecurityLevel xmlns="f8a3fe29-74c6-4120-b1a1-1f96a8bfa6cd">中</SecurityLevel>
    <TaxKeywordTaxHTField xmlns="fc6b8a78-9cd0-4cc6-baee-b142f5a56004">
      <Terms xmlns="http://schemas.microsoft.com/office/infopath/2007/PartnerControls">
        <TermInfo xmlns="http://schemas.microsoft.com/office/infopath/2007/PartnerControls">
          <TermName>浩鲸科技</TermName>
          <TermId>11111111-1111-1111-1111-111111111111</TermId>
        </TermInfo>
      </Terms>
    </TaxKeywordTaxHTField>
    <ClickTotal xmlns="f8a3fe29-74c6-4120-b1a1-1f96a8bfa6cd">5</ClickTotal>
    <CommentManage xmlns="f8a3fe29-74c6-4120-b1a1-1f96a8bfa6cd" xsi:nil="true"/>
    <CommentXmls xmlns="f8a3fe29-74c6-4120-b1a1-1f96a8bfa6cd" xsi:nil="true"/>
    <p7ca734ff4a0429eb894113d276898e5 xmlns="f8a3fe29-74c6-4120-b1a1-1f96a8bfa6cd">
      <Terms xmlns="http://schemas.microsoft.com/office/infopath/2007/PartnerControls"/>
    </p7ca734ff4a0429eb894113d276898e5>
    <Summary xmlns="f8a3fe29-74c6-4120-b1a1-1f96a8bfa6cd" xsi:nil="true"/>
    <_x76ee__x6807__x8bbf__x95ee__x7fa4__x4f53_ xmlns="f8a3fe29-74c6-4120-b1a1-1f96a8bfa6cd" xsi:nil="true"/>
    <PublishingExpirationDate xmlns="http://schemas.microsoft.com/sharepoint/v3" xsi:nil="true"/>
    <CommentTotalScore xmlns="f8a3fe29-74c6-4120-b1a1-1f96a8bfa6cd">0</CommentTotalScore>
    <PublishingStartDate xmlns="http://schemas.microsoft.com/sharepoint/v3" xsi:nil="true"/>
    <Category xmlns="f8a3fe29-74c6-4120-b1a1-1f96a8bfa6cd">类别A</Category>
    <CommentTotal xmlns="f8a3fe29-74c6-4120-b1a1-1f96a8bfa6cd">0</CommentTotal>
    <CommentActualAverageScore xmlns="f8a3fe29-74c6-4120-b1a1-1f96a8bfa6cd">0</CommentActualAverageScore>
    <TaxCatchAll xmlns="fc6b8a78-9cd0-4cc6-baee-b142f5a56004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765ECB-A8C6-42BE-953D-78170EA2E4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A419D4-813B-4844-8A73-739425BC3305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4A6F3FD4-EA9F-46B5-A471-7663ADFA2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8a3fe29-74c6-4120-b1a1-1f96a8bfa6cd"/>
    <ds:schemaRef ds:uri="fc6b8a78-9cd0-4cc6-baee-b142f5a560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EED973-EE38-4D3E-B81C-EED6FEB64ABB}">
  <ds:schemaRefs>
    <ds:schemaRef ds:uri="http://schemas.microsoft.com/office/2006/metadata/properties"/>
    <ds:schemaRef ds:uri="http://schemas.microsoft.com/office/infopath/2007/PartnerControls"/>
    <ds:schemaRef ds:uri="f8a3fe29-74c6-4120-b1a1-1f96a8bfa6cd"/>
    <ds:schemaRef ds:uri="fc6b8a78-9cd0-4cc6-baee-b142f5a5600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D736F750-5556-494A-B21C-D2DA0ADAD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MQTT配置使用说明.dotx</Template>
  <TotalTime>101</TotalTime>
  <Pages>16</Pages>
  <Words>1607</Words>
  <Characters>9166</Characters>
  <Application>Microsoft Office Word</Application>
  <DocSecurity>0</DocSecurity>
  <Lines>76</Lines>
  <Paragraphs>21</Paragraphs>
  <ScaleCrop>false</ScaleCrop>
  <Company/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MQTT使用说明</dc:title>
  <dc:subject/>
  <dc:creator>oad L</dc:creator>
  <cp:keywords>浩鲸科技</cp:keywords>
  <dc:description/>
  <cp:lastModifiedBy>L oad</cp:lastModifiedBy>
  <cp:revision>798</cp:revision>
  <cp:lastPrinted>2018-08-21T06:09:00Z</cp:lastPrinted>
  <dcterms:created xsi:type="dcterms:W3CDTF">2018-12-13T10:01:00Z</dcterms:created>
  <dcterms:modified xsi:type="dcterms:W3CDTF">2018-12-14T02:13:00Z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0x0101004EE5854DE220B94E991E11122A318A16</vt:lpwstr>
  </property>
  <property fmtid="{D5CDD505-2E9C-101B-9397-08002B2CF9AE}" pid="3" name="TaxKeyword">
    <vt:lpwstr/>
  </property>
  <property fmtid="{D5CDD505-2E9C-101B-9397-08002B2CF9AE}" pid="4" name="DocumentTag">
    <vt:lpwstr/>
  </property>
</Properties>
</file>